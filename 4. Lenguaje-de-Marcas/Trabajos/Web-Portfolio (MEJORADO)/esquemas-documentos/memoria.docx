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183C2" w14:textId="7130F76A" w:rsidR="00021C04" w:rsidRDefault="00714AA5"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196030C0" wp14:editId="7225A11C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Imagen 1" descr="edif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79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021C04" w14:paraId="522A9137" w14:textId="77777777" w:rsidTr="00745C53">
        <w:trPr>
          <w:trHeight w:val="14130"/>
        </w:trPr>
        <w:tc>
          <w:tcPr>
            <w:tcW w:w="12229" w:type="dxa"/>
          </w:tcPr>
          <w:p w14:paraId="34984F64" w14:textId="77777777" w:rsidR="00021C04" w:rsidRDefault="00D76AB2" w:rsidP="00745C53">
            <w:pPr>
              <w:ind w:left="720"/>
              <w:jc w:val="right"/>
            </w:pPr>
            <w:r>
              <w:rPr>
                <w:noProof/>
                <w:lang w:bidi="es-ES"/>
              </w:rPr>
              <mc:AlternateContent>
                <mc:Choice Requires="wpg">
                  <w:drawing>
                    <wp:inline distT="0" distB="0" distL="0" distR="0" wp14:anchorId="647360D0" wp14:editId="38F66C71">
                      <wp:extent cx="6824820" cy="9608820"/>
                      <wp:effectExtent l="0" t="0" r="0" b="0"/>
                      <wp:docPr id="9" name="Grupo 9" descr="Título y texto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9608820"/>
                                <a:chOff x="112429" y="2117903"/>
                                <a:chExt cx="6824820" cy="8859076"/>
                              </a:xfrm>
                            </wpg:grpSpPr>
                            <wps:wsp>
                              <wps:cNvPr id="7" name="Cuadro de texto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DD5C463" w14:textId="1C042F36" w:rsidR="00D76AB2" w:rsidRPr="00745C53" w:rsidRDefault="005D69B1" w:rsidP="00D76AB2">
                                    <w:pPr>
                                      <w:pStyle w:val="Ttulo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  <w:t>Jesús Sánchez P.</w:t>
                                    </w:r>
                                  </w:p>
                                  <w:p w14:paraId="2CDBDD83" w14:textId="2A9E2123" w:rsidR="00D76AB2" w:rsidRPr="00745C53" w:rsidRDefault="005D69B1" w:rsidP="00D76AB2">
                                    <w:pPr>
                                      <w:pStyle w:val="Ttulo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  <w:t>Febrero-2024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Cuadro de texto 6"/>
                              <wps:cNvSpPr txBox="1"/>
                              <wps:spPr>
                                <a:xfrm>
                                  <a:off x="2287138" y="2117903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340C0CD" w14:textId="390084BE" w:rsidR="00D76AB2" w:rsidRPr="000B4502" w:rsidRDefault="005D69B1" w:rsidP="00104080">
                                    <w:pPr>
                                      <w:pStyle w:val="Ttulo"/>
                                      <w:ind w:left="0"/>
                                      <w:jc w:val="right"/>
                                    </w:pPr>
                                    <w:r>
                                      <w:rPr>
                                        <w:lang w:bidi="es-ES"/>
                                      </w:rPr>
                                      <w:br/>
                                    </w:r>
                                    <w:proofErr w:type="spellStart"/>
                                    <w:r>
                                      <w:rPr>
                                        <w:lang w:bidi="es-ES"/>
                                      </w:rPr>
                                      <w:t>Curriculum</w:t>
                                    </w:r>
                                    <w:proofErr w:type="spellEnd"/>
                                    <w:r>
                                      <w:rPr>
                                        <w:lang w:bidi="es-ES"/>
                                      </w:rPr>
                                      <w:t>&amp; Portfolio</w:t>
                                    </w:r>
                                    <w:r w:rsidR="00745C53">
                                      <w:rPr>
                                        <w:lang w:bidi="es-ES"/>
                                      </w:rPr>
                                      <w:t xml:space="preserve"> </w:t>
                                    </w:r>
                                  </w:p>
                                  <w:p w14:paraId="56314D97" w14:textId="77777777" w:rsidR="00104080" w:rsidRDefault="00104080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3C7A80E2" w14:textId="27B8E9DE" w:rsidR="00D76AB2" w:rsidRPr="00745C53" w:rsidRDefault="005D69B1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lang w:bidi="es-ES"/>
                                      </w:rPr>
                                      <w:t>CES Juan Pablo II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7360D0" id="Grupo 9" o:spid="_x0000_s1026" alt="Título y texto&#10;" style="width:537.4pt;height:756.6pt;mso-position-horizontal-relative:char;mso-position-vertical-relative:line" coordorigin="1124,21179" coordsize="68248,8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uadro de texto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1DD5C463" w14:textId="1C042F36" w:rsidR="00D76AB2" w:rsidRPr="00745C53" w:rsidRDefault="005D69B1" w:rsidP="00D76AB2">
                              <w:pPr>
                                <w:pStyle w:val="Ttulo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Jesús Sánchez P.</w:t>
                              </w:r>
                            </w:p>
                            <w:p w14:paraId="2CDBDD83" w14:textId="2A9E2123" w:rsidR="00D76AB2" w:rsidRPr="00745C53" w:rsidRDefault="005D69B1" w:rsidP="00D76AB2">
                              <w:pPr>
                                <w:pStyle w:val="Ttulo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Febrero-2024</w:t>
                              </w:r>
                            </w:p>
                          </w:txbxContent>
                        </v:textbox>
                      </v:shape>
                      <v:shape id="Cuadro de texto 6" o:spid="_x0000_s1028" style="position:absolute;left:22871;top:21179;width:46501;height:43536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3340C0CD" w14:textId="390084BE" w:rsidR="00D76AB2" w:rsidRPr="000B4502" w:rsidRDefault="005D69B1" w:rsidP="00104080">
                              <w:pPr>
                                <w:pStyle w:val="Ttulo"/>
                                <w:ind w:left="0"/>
                                <w:jc w:val="right"/>
                              </w:pPr>
                              <w:r>
                                <w:rPr>
                                  <w:lang w:bidi="es-ES"/>
                                </w:rPr>
                                <w:br/>
                              </w:r>
                              <w:proofErr w:type="spellStart"/>
                              <w:r>
                                <w:rPr>
                                  <w:lang w:bidi="es-ES"/>
                                </w:rPr>
                                <w:t>Curriculum</w:t>
                              </w:r>
                              <w:proofErr w:type="spellEnd"/>
                              <w:r>
                                <w:rPr>
                                  <w:lang w:bidi="es-ES"/>
                                </w:rPr>
                                <w:t>&amp; Portfolio</w:t>
                              </w:r>
                              <w:r w:rsidR="00745C53">
                                <w:rPr>
                                  <w:lang w:bidi="es-ES"/>
                                </w:rPr>
                                <w:t xml:space="preserve"> </w:t>
                              </w:r>
                            </w:p>
                            <w:p w14:paraId="56314D97" w14:textId="77777777" w:rsidR="00104080" w:rsidRDefault="00104080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3C7A80E2" w14:textId="27B8E9DE" w:rsidR="00D76AB2" w:rsidRPr="00745C53" w:rsidRDefault="005D69B1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lang w:bidi="es-ES"/>
                                </w:rPr>
                                <w:t>CES Juan Pablo II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36408540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4611DC62" w14:textId="627D04E0"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14:paraId="6444C66F" w14:textId="77777777" w:rsidR="00745C53" w:rsidRDefault="00745C53"/>
    <w:p w14:paraId="3D7D7687" w14:textId="77777777" w:rsidR="000B4502" w:rsidRDefault="000B4502"/>
    <w:tbl>
      <w:tblPr>
        <w:tblW w:w="10697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5187"/>
        <w:gridCol w:w="844"/>
        <w:gridCol w:w="5820"/>
      </w:tblGrid>
      <w:tr w:rsidR="00515218" w14:paraId="1D5ECFE1" w14:textId="77777777" w:rsidTr="002A6A53">
        <w:trPr>
          <w:trHeight w:val="2711"/>
        </w:trPr>
        <w:tc>
          <w:tcPr>
            <w:tcW w:w="5446" w:type="dxa"/>
            <w:gridSpan w:val="2"/>
          </w:tcPr>
          <w:p w14:paraId="1138E998" w14:textId="77777777" w:rsidR="00515218" w:rsidRDefault="00515218" w:rsidP="000B4502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31166C4" wp14:editId="3DA0471E">
                      <wp:extent cx="3674553" cy="1733702"/>
                      <wp:effectExtent l="0" t="0" r="0" b="0"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173370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59A9A63" w14:textId="01C5FDA8" w:rsidR="00515218" w:rsidRPr="000B4502" w:rsidRDefault="005D69B1" w:rsidP="000B4502">
                                  <w:pPr>
                                    <w:pStyle w:val="Ttulo"/>
                                    <w:rPr>
                                      <w:color w:val="44546A" w:themeColor="text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44546A" w:themeColor="text2"/>
                                      <w:lang w:bidi="es-ES"/>
                                    </w:rPr>
                                    <w:t>Indice</w:t>
                                  </w:r>
                                  <w:proofErr w:type="spellEnd"/>
                                </w:p>
                                <w:p w14:paraId="2721B1C4" w14:textId="77777777" w:rsidR="00515218" w:rsidRPr="000B4502" w:rsidRDefault="00515218" w:rsidP="000B4502">
                                  <w:pPr>
                                    <w:pStyle w:val="Subttulo"/>
                                    <w:rPr>
                                      <w:color w:val="44546A" w:themeColor="text2"/>
                                    </w:rPr>
                                  </w:pPr>
                                  <w:r w:rsidRPr="000B4502">
                                    <w:rPr>
                                      <w:color w:val="44546A" w:themeColor="text2"/>
                                      <w:lang w:bidi="es-ES"/>
                                    </w:rPr>
                                    <w:t>Subtítulo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31166C4" id="Cuadro de texto 10" o:spid="_x0000_s1029" type="#_x0000_t202" style="width:289.3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" filled="f" stroked="f" strokeweight=".5pt">
                      <v:textbox>
                        <w:txbxContent>
                          <w:p w14:paraId="559A9A63" w14:textId="01C5FDA8" w:rsidR="00515218" w:rsidRPr="000B4502" w:rsidRDefault="005D69B1" w:rsidP="000B4502">
                            <w:pPr>
                              <w:pStyle w:val="Ttulo"/>
                              <w:rPr>
                                <w:color w:val="44546A" w:themeColor="text2"/>
                              </w:rPr>
                            </w:pPr>
                            <w:proofErr w:type="spellStart"/>
                            <w:r>
                              <w:rPr>
                                <w:color w:val="44546A" w:themeColor="text2"/>
                                <w:lang w:bidi="es-ES"/>
                              </w:rPr>
                              <w:t>Indice</w:t>
                            </w:r>
                            <w:proofErr w:type="spellEnd"/>
                          </w:p>
                          <w:p w14:paraId="2721B1C4" w14:textId="77777777" w:rsidR="00515218" w:rsidRPr="000B4502" w:rsidRDefault="00515218" w:rsidP="000B4502">
                            <w:pPr>
                              <w:pStyle w:val="Subttulo"/>
                              <w:rPr>
                                <w:color w:val="44546A" w:themeColor="text2"/>
                              </w:rPr>
                            </w:pPr>
                            <w:r w:rsidRPr="000B4502">
                              <w:rPr>
                                <w:color w:val="44546A" w:themeColor="text2"/>
                                <w:lang w:bidi="es-ES"/>
                              </w:rPr>
                              <w:t>Subtítulo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250" w:type="dxa"/>
          </w:tcPr>
          <w:p w14:paraId="4F6629CF" w14:textId="77777777" w:rsidR="00515218" w:rsidRDefault="00515218" w:rsidP="00962CE6">
            <w:pPr>
              <w:ind w:right="915"/>
            </w:pP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8D5228A" wp14:editId="339ADD67">
                      <wp:extent cx="3008630" cy="1660551"/>
                      <wp:effectExtent l="0" t="0" r="0" b="0"/>
                      <wp:docPr id="12" name="Cuadro de tex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8630" cy="166055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F9C853" w14:textId="7333C52C" w:rsidR="00515218" w:rsidRPr="000B4502" w:rsidRDefault="00515218" w:rsidP="00A25F03">
                                  <w:pPr>
                                    <w:pStyle w:val="Sinespaciado"/>
                                    <w:ind w:right="229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8D5228A" id="Cuadro de texto 12" o:spid="_x0000_s1030" type="#_x0000_t202" style="width:236.9pt;height:13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" filled="f" stroked="f" strokeweight=".5pt">
                      <v:textbox>
                        <w:txbxContent>
                          <w:p w14:paraId="62F9C853" w14:textId="7333C52C" w:rsidR="00515218" w:rsidRPr="000B4502" w:rsidRDefault="00515218" w:rsidP="00A25F03">
                            <w:pPr>
                              <w:pStyle w:val="Sinespaciado"/>
                              <w:ind w:right="229"/>
                              <w:rPr>
                                <w:color w:val="44546A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07865FD6" w14:textId="77777777" w:rsidTr="002A6A53">
        <w:trPr>
          <w:trHeight w:val="12296"/>
        </w:trPr>
        <w:tc>
          <w:tcPr>
            <w:tcW w:w="4502" w:type="dxa"/>
          </w:tcPr>
          <w:p w14:paraId="55DA39B6" w14:textId="0AF2A469" w:rsidR="00AA14B1" w:rsidRPr="00AA14B1" w:rsidRDefault="00AA14B1" w:rsidP="00AA14B1">
            <w:pPr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</w:pP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67BBFF" wp14:editId="50D7C3DD">
                      <wp:simplePos x="0" y="0"/>
                      <wp:positionH relativeFrom="column">
                        <wp:posOffset>554990</wp:posOffset>
                      </wp:positionH>
                      <wp:positionV relativeFrom="paragraph">
                        <wp:posOffset>802640</wp:posOffset>
                      </wp:positionV>
                      <wp:extent cx="2049780" cy="676275"/>
                      <wp:effectExtent l="0" t="0" r="7620" b="9525"/>
                      <wp:wrapNone/>
                      <wp:docPr id="30015596" name="Cuadro de texto 300155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9780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4FC2F7" w14:textId="33B2057D" w:rsidR="00AA14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Presentación e introducción principal </w:t>
                                  </w:r>
                                </w:p>
                                <w:p w14:paraId="38F75E17" w14:textId="77777777" w:rsidR="00AA14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04E16277" w14:textId="77777777" w:rsidR="00AA14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558B14FE" w14:textId="77777777" w:rsidR="00AA14B1" w:rsidRPr="005D69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67BBFF" id="Cuadro de texto 30015596" o:spid="_x0000_s1031" type="#_x0000_t202" style="position:absolute;margin-left:43.7pt;margin-top:63.2pt;width:161.4pt;height:53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" fillcolor="white [3201]" stroked="f" strokeweight=".5pt">
                      <v:textbox>
                        <w:txbxContent>
                          <w:p w14:paraId="324FC2F7" w14:textId="33B2057D" w:rsidR="00AA14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 xml:space="preserve">Presentación e introducción principal </w:t>
                            </w:r>
                          </w:p>
                          <w:p w14:paraId="38F75E17" w14:textId="77777777" w:rsidR="00AA14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</w:p>
                          <w:p w14:paraId="04E16277" w14:textId="77777777" w:rsidR="00AA14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</w:p>
                          <w:p w14:paraId="558B14FE" w14:textId="77777777" w:rsidR="00AA14B1" w:rsidRPr="005D69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B4502"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72C8704" wp14:editId="6244930C">
                      <wp:extent cx="614149" cy="676894"/>
                      <wp:effectExtent l="0" t="0" r="0" b="9525"/>
                      <wp:docPr id="13" name="Cuadro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767B7A" w14:textId="77777777" w:rsidR="000B4502" w:rsidRDefault="000B4502" w:rsidP="000B4502">
                                  <w:pPr>
                                    <w:pStyle w:val="Ttulo1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72C8704" id="Cuadro de texto 13" o:spid="_x0000_s1032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" fillcolor="white [3201]" stroked="f" strokeweight=".5pt">
                      <v:textbox>
                        <w:txbxContent>
                          <w:p w14:paraId="0F767B7A" w14:textId="77777777" w:rsidR="000B4502" w:rsidRDefault="000B4502" w:rsidP="000B4502">
                            <w:pPr>
                              <w:pStyle w:val="Ttulo1"/>
                            </w:pPr>
                            <w:r>
                              <w:rPr>
                                <w:lang w:bidi="es-ES"/>
                              </w:rPr>
                              <w:t>01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0B4502"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BCA1117" wp14:editId="11FEA87A">
                      <wp:extent cx="1674421" cy="676894"/>
                      <wp:effectExtent l="0" t="0" r="2540" b="9525"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DD1642" w14:textId="0634E5E9" w:rsidR="000B4502" w:rsidRDefault="005D69B1" w:rsidP="000B4502">
                                  <w:pPr>
                                    <w:pStyle w:val="Ttulo3"/>
                                    <w:rPr>
                                      <w:lang w:bidi="es-ES"/>
                                    </w:rPr>
                                  </w:pPr>
                                  <w:proofErr w:type="spellStart"/>
                                  <w:r w:rsidRPr="005D69B1">
                                    <w:rPr>
                                      <w:lang w:bidi="es-ES"/>
                                    </w:rPr>
                                    <w:t>Curriculum</w:t>
                                  </w:r>
                                  <w:proofErr w:type="spellEnd"/>
                                  <w:r w:rsidRPr="005D69B1">
                                    <w:rPr>
                                      <w:lang w:bidi="es-ES"/>
                                    </w:rPr>
                                    <w:t xml:space="preserve"> y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br/>
                                    <w:t>Página principal del p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royecto</w:t>
                                  </w:r>
                                </w:p>
                                <w:p w14:paraId="7BF53761" w14:textId="77777777" w:rsidR="005D69B1" w:rsidRDefault="005D69B1" w:rsidP="005D69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6FC8BE1B" w14:textId="77777777" w:rsidR="005D69B1" w:rsidRDefault="005D69B1" w:rsidP="005D69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325CF540" w14:textId="77777777" w:rsidR="005D69B1" w:rsidRDefault="005D69B1" w:rsidP="005D69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3BA47E82" w14:textId="77777777" w:rsidR="005D69B1" w:rsidRPr="005D69B1" w:rsidRDefault="005D69B1" w:rsidP="005D69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BCA1117" id="Cuadro de texto 16" o:spid="_x0000_s1033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" fillcolor="white [3201]" stroked="f" strokeweight=".5pt">
                      <v:textbox>
                        <w:txbxContent>
                          <w:p w14:paraId="71DD1642" w14:textId="0634E5E9" w:rsidR="000B4502" w:rsidRDefault="005D69B1" w:rsidP="000B4502">
                            <w:pPr>
                              <w:pStyle w:val="Ttulo3"/>
                              <w:rPr>
                                <w:lang w:bidi="es-ES"/>
                              </w:rPr>
                            </w:pPr>
                            <w:proofErr w:type="spellStart"/>
                            <w:r w:rsidRPr="005D69B1">
                              <w:rPr>
                                <w:lang w:bidi="es-ES"/>
                              </w:rPr>
                              <w:t>Curriculum</w:t>
                            </w:r>
                            <w:proofErr w:type="spellEnd"/>
                            <w:r w:rsidRPr="005D69B1">
                              <w:rPr>
                                <w:lang w:bidi="es-ES"/>
                              </w:rPr>
                              <w:t xml:space="preserve"> y</w:t>
                            </w:r>
                            <w:r w:rsidRPr="005D69B1">
                              <w:rPr>
                                <w:lang w:bidi="es-ES"/>
                              </w:rPr>
                              <w:br/>
                              <w:t>Página principal del p</w:t>
                            </w:r>
                            <w:r>
                              <w:rPr>
                                <w:lang w:bidi="es-ES"/>
                              </w:rPr>
                              <w:t>royecto</w:t>
                            </w:r>
                          </w:p>
                          <w:p w14:paraId="7BF53761" w14:textId="77777777" w:rsidR="005D69B1" w:rsidRDefault="005D69B1" w:rsidP="005D69B1">
                            <w:pPr>
                              <w:rPr>
                                <w:lang w:bidi="es-ES"/>
                              </w:rPr>
                            </w:pPr>
                          </w:p>
                          <w:p w14:paraId="6FC8BE1B" w14:textId="77777777" w:rsidR="005D69B1" w:rsidRDefault="005D69B1" w:rsidP="005D69B1">
                            <w:pPr>
                              <w:rPr>
                                <w:lang w:bidi="es-ES"/>
                              </w:rPr>
                            </w:pPr>
                          </w:p>
                          <w:p w14:paraId="325CF540" w14:textId="77777777" w:rsidR="005D69B1" w:rsidRDefault="005D69B1" w:rsidP="005D69B1">
                            <w:pPr>
                              <w:rPr>
                                <w:lang w:bidi="es-ES"/>
                              </w:rPr>
                            </w:pPr>
                          </w:p>
                          <w:p w14:paraId="3BA47E82" w14:textId="77777777" w:rsidR="005D69B1" w:rsidRPr="005D69B1" w:rsidRDefault="005D69B1" w:rsidP="005D69B1">
                            <w:pPr>
                              <w:rPr>
                                <w:lang w:bidi="es-ES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br/>
            </w:r>
            <w:r w:rsidR="005D69B1">
              <w:br/>
            </w:r>
            <w:r w:rsidR="005D69B1" w:rsidRPr="00AA14B1">
              <w:rPr>
                <w:rFonts w:ascii="Roboto" w:eastAsiaTheme="majorEastAsia" w:hAnsi="Roboto" w:cstheme="majorBidi"/>
                <w:color w:val="000000" w:themeColor="text1"/>
                <w:sz w:val="24"/>
                <w:szCs w:val="24"/>
                <w:lang w:bidi="es-ES"/>
              </w:rPr>
              <w:t xml:space="preserve">  </w:t>
            </w:r>
            <w:r w:rsidR="005D69B1" w:rsidRP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 xml:space="preserve"> 1.1</w:t>
            </w:r>
          </w:p>
          <w:p w14:paraId="1963DDE0" w14:textId="20CCA3D5" w:rsidR="00AA14B1" w:rsidRDefault="00AA14B1" w:rsidP="00AA14B1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759BBB4" wp14:editId="44628EEA">
                      <wp:simplePos x="0" y="0"/>
                      <wp:positionH relativeFrom="column">
                        <wp:posOffset>551815</wp:posOffset>
                      </wp:positionH>
                      <wp:positionV relativeFrom="paragraph">
                        <wp:posOffset>7620</wp:posOffset>
                      </wp:positionV>
                      <wp:extent cx="2049780" cy="676275"/>
                      <wp:effectExtent l="0" t="0" r="7620" b="9525"/>
                      <wp:wrapNone/>
                      <wp:docPr id="2120304419" name="Cuadro de texto 2120304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9780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014AC2" w14:textId="250430CE" w:rsidR="00AA14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Personalidad y habilidades</w:t>
                                  </w:r>
                                </w:p>
                                <w:p w14:paraId="059DB0F3" w14:textId="77777777" w:rsidR="00AA14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0D99FDCC" w14:textId="77777777" w:rsidR="00AA14B1" w:rsidRPr="005D69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59BBB4" id="Cuadro de texto 2120304419" o:spid="_x0000_s1034" type="#_x0000_t202" style="position:absolute;margin-left:43.45pt;margin-top:.6pt;width:161.4pt;height:53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" fillcolor="white [3201]" stroked="f" strokeweight=".5pt">
                      <v:textbox>
                        <w:txbxContent>
                          <w:p w14:paraId="0D014AC2" w14:textId="250430CE" w:rsidR="00AA14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Personalidad y habilidades</w:t>
                            </w:r>
                          </w:p>
                          <w:p w14:paraId="059DB0F3" w14:textId="77777777" w:rsidR="00AA14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</w:p>
                          <w:p w14:paraId="0D99FDCC" w14:textId="77777777" w:rsidR="00AA14B1" w:rsidRPr="005D69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A14B1">
              <w:rPr>
                <w:rFonts w:ascii="Roboto" w:eastAsiaTheme="majorEastAsia" w:hAnsi="Roboto" w:cstheme="majorBidi"/>
                <w:color w:val="000000" w:themeColor="text1"/>
                <w:sz w:val="24"/>
                <w:szCs w:val="24"/>
                <w:lang w:bidi="es-ES"/>
              </w:rPr>
              <w:t xml:space="preserve">  </w:t>
            </w:r>
            <w:r w:rsidRP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 xml:space="preserve"> 1.</w:t>
            </w:r>
            <w:r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2</w:t>
            </w:r>
          </w:p>
          <w:p w14:paraId="76B23874" w14:textId="40ED7257" w:rsidR="00AA14B1" w:rsidRDefault="00AA14B1" w:rsidP="00AA14B1">
            <w:pPr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</w:pP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BD33FD9" wp14:editId="226AED98">
                      <wp:simplePos x="0" y="0"/>
                      <wp:positionH relativeFrom="column">
                        <wp:posOffset>554990</wp:posOffset>
                      </wp:positionH>
                      <wp:positionV relativeFrom="paragraph">
                        <wp:posOffset>3175</wp:posOffset>
                      </wp:positionV>
                      <wp:extent cx="2049780" cy="304800"/>
                      <wp:effectExtent l="0" t="0" r="7620" b="0"/>
                      <wp:wrapNone/>
                      <wp:docPr id="463677515" name="Cuadro de texto 4636775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978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AC3AF7" w14:textId="0758299A" w:rsidR="00AA14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Experiencia Laboral </w:t>
                                  </w:r>
                                </w:p>
                                <w:p w14:paraId="685ECFA6" w14:textId="77777777" w:rsidR="00AA14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1850FCCE" w14:textId="77777777" w:rsidR="00AA14B1" w:rsidRPr="005D69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D33FD9" id="Cuadro de texto 463677515" o:spid="_x0000_s1035" type="#_x0000_t202" style="position:absolute;margin-left:43.7pt;margin-top:.25pt;width:161.4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" fillcolor="white [3201]" stroked="f" strokeweight=".5pt">
                      <v:textbox>
                        <w:txbxContent>
                          <w:p w14:paraId="16AC3AF7" w14:textId="0758299A" w:rsidR="00AA14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 xml:space="preserve">Experiencia Laboral </w:t>
                            </w:r>
                          </w:p>
                          <w:p w14:paraId="685ECFA6" w14:textId="77777777" w:rsidR="00AA14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</w:p>
                          <w:p w14:paraId="1850FCCE" w14:textId="77777777" w:rsidR="00AA14B1" w:rsidRPr="005D69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 xml:space="preserve">  </w:t>
            </w:r>
            <w:r w:rsidRP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1.</w:t>
            </w:r>
            <w:r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3</w:t>
            </w:r>
          </w:p>
          <w:p w14:paraId="42CA4CF8" w14:textId="5B8EF399" w:rsidR="000B4502" w:rsidRDefault="00151651" w:rsidP="00AA14B1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7B18BCF" wp14:editId="4F8DEEBD">
                      <wp:simplePos x="0" y="0"/>
                      <wp:positionH relativeFrom="column">
                        <wp:posOffset>554990</wp:posOffset>
                      </wp:positionH>
                      <wp:positionV relativeFrom="paragraph">
                        <wp:posOffset>1520190</wp:posOffset>
                      </wp:positionV>
                      <wp:extent cx="2049780" cy="419100"/>
                      <wp:effectExtent l="0" t="0" r="7620" b="0"/>
                      <wp:wrapNone/>
                      <wp:docPr id="781511297" name="Cuadro de texto 7815112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9780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48B69E" w14:textId="680A638D" w:rsidR="00AA14B1" w:rsidRPr="005D69B1" w:rsidRDefault="0015165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Experiencia Laboral e interés Empresarial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B18BCF" id="Cuadro de texto 781511297" o:spid="_x0000_s1036" type="#_x0000_t202" style="position:absolute;margin-left:43.7pt;margin-top:119.7pt;width:161.4pt;height:3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" fillcolor="white [3201]" stroked="f" strokeweight=".5pt">
                      <v:textbox>
                        <w:txbxContent>
                          <w:p w14:paraId="4748B69E" w14:textId="680A638D" w:rsidR="00AA14B1" w:rsidRPr="005D69B1" w:rsidRDefault="00151651" w:rsidP="00AA14B1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 xml:space="preserve">Experiencia Laboral e interés Empresarial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A04717E" wp14:editId="2C9DC503">
                      <wp:simplePos x="0" y="0"/>
                      <wp:positionH relativeFrom="column">
                        <wp:posOffset>506095</wp:posOffset>
                      </wp:positionH>
                      <wp:positionV relativeFrom="paragraph">
                        <wp:posOffset>1100455</wp:posOffset>
                      </wp:positionV>
                      <wp:extent cx="2049780" cy="304800"/>
                      <wp:effectExtent l="0" t="0" r="7620" b="0"/>
                      <wp:wrapNone/>
                      <wp:docPr id="415309769" name="Cuadro de texto 415309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978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7E6258" w14:textId="469DBAEB" w:rsidR="00AA14B1" w:rsidRPr="005D69B1" w:rsidRDefault="00AA14B1" w:rsidP="00AA14B1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Información personal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04717E" id="Cuadro de texto 415309769" o:spid="_x0000_s1037" type="#_x0000_t202" style="position:absolute;margin-left:39.85pt;margin-top:86.65pt;width:161.4pt;height:2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" fillcolor="white [3201]" stroked="f" strokeweight=".5pt">
                      <v:textbox>
                        <w:txbxContent>
                          <w:p w14:paraId="7F7E6258" w14:textId="469DBAEB" w:rsidR="00AA14B1" w:rsidRPr="005D69B1" w:rsidRDefault="00AA14B1" w:rsidP="00AA14B1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Información personal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FC0B6D9" wp14:editId="6170F81B">
                      <wp:simplePos x="0" y="0"/>
                      <wp:positionH relativeFrom="column">
                        <wp:posOffset>551815</wp:posOffset>
                      </wp:positionH>
                      <wp:positionV relativeFrom="paragraph">
                        <wp:posOffset>14605</wp:posOffset>
                      </wp:positionV>
                      <wp:extent cx="2049780" cy="304800"/>
                      <wp:effectExtent l="0" t="0" r="7620" b="0"/>
                      <wp:wrapNone/>
                      <wp:docPr id="1092706557" name="Cuadro de texto 1092706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978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3B6B9C" w14:textId="5B6CB45C" w:rsidR="00151651" w:rsidRPr="005D69B1" w:rsidRDefault="00151651" w:rsidP="00151651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Interés empresarial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C0B6D9" id="Cuadro de texto 1092706557" o:spid="_x0000_s1038" type="#_x0000_t202" style="position:absolute;margin-left:43.45pt;margin-top:1.15pt;width:161.4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" fillcolor="white [3201]" stroked="f" strokeweight=".5pt">
                      <v:textbox>
                        <w:txbxContent>
                          <w:p w14:paraId="3F3B6B9C" w14:textId="5B6CB45C" w:rsidR="00151651" w:rsidRPr="005D69B1" w:rsidRDefault="00151651" w:rsidP="00151651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Interés empresarial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 xml:space="preserve">  </w:t>
            </w:r>
            <w:r w:rsidR="00AA14B1" w:rsidRP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1.</w:t>
            </w:r>
            <w:r w:rsid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4</w:t>
            </w:r>
            <w:r w:rsidR="005D69B1">
              <w:br/>
            </w:r>
            <w:r w:rsidR="005D69B1">
              <w:br/>
            </w:r>
            <w:r w:rsidR="000B4502"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1921361" wp14:editId="0BFE5FE3">
                      <wp:extent cx="614149" cy="676894"/>
                      <wp:effectExtent l="0" t="0" r="0" b="9525"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A089FD" w14:textId="77777777" w:rsidR="000B4502" w:rsidRDefault="000B4502" w:rsidP="000B4502">
                                  <w:pPr>
                                    <w:pStyle w:val="Ttulo1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921361" id="Cuadro de texto 15" o:spid="_x0000_s1039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" fillcolor="white [3201]" stroked="f" strokeweight=".5pt">
                      <v:textbox>
                        <w:txbxContent>
                          <w:p w14:paraId="62A089FD" w14:textId="77777777" w:rsidR="000B4502" w:rsidRDefault="000B4502" w:rsidP="000B4502">
                            <w:pPr>
                              <w:pStyle w:val="Ttulo1"/>
                            </w:pPr>
                            <w:r>
                              <w:rPr>
                                <w:lang w:bidi="es-ES"/>
                              </w:rPr>
                              <w:t>02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0B4502"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8B12D74" wp14:editId="00299881">
                      <wp:extent cx="1674421" cy="676894"/>
                      <wp:effectExtent l="0" t="0" r="2540" b="9525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54AA87" w14:textId="136CC4F6" w:rsidR="000B4502" w:rsidRPr="005D69B1" w:rsidRDefault="005D69B1" w:rsidP="000B4502">
                                  <w:pPr>
                                    <w:pStyle w:val="Ttulo3"/>
                                  </w:pPr>
                                  <w:proofErr w:type="spellStart"/>
                                  <w:r w:rsidRPr="005D69B1">
                                    <w:rPr>
                                      <w:lang w:bidi="es-ES"/>
                                    </w:rPr>
                                    <w:t>Pagina</w:t>
                                  </w:r>
                                  <w:proofErr w:type="spellEnd"/>
                                  <w:r w:rsidRPr="005D69B1">
                                    <w:rPr>
                                      <w:lang w:bidi="es-ES"/>
                                    </w:rPr>
                                    <w:t xml:space="preserve"> de Presentación del autor d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el proyecto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8B12D74" id="Cuadro de texto 14" o:spid="_x0000_s1040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" fillcolor="white [3201]" stroked="f" strokeweight=".5pt">
                      <v:textbox>
                        <w:txbxContent>
                          <w:p w14:paraId="3654AA87" w14:textId="136CC4F6" w:rsidR="000B4502" w:rsidRPr="005D69B1" w:rsidRDefault="005D69B1" w:rsidP="000B4502">
                            <w:pPr>
                              <w:pStyle w:val="Ttulo3"/>
                            </w:pPr>
                            <w:proofErr w:type="spellStart"/>
                            <w:r w:rsidRPr="005D69B1">
                              <w:rPr>
                                <w:lang w:bidi="es-ES"/>
                              </w:rPr>
                              <w:t>Pagina</w:t>
                            </w:r>
                            <w:proofErr w:type="spellEnd"/>
                            <w:r w:rsidRPr="005D69B1">
                              <w:rPr>
                                <w:lang w:bidi="es-ES"/>
                              </w:rPr>
                              <w:t xml:space="preserve"> de Presentación del autor d</w:t>
                            </w:r>
                            <w:r>
                              <w:rPr>
                                <w:lang w:bidi="es-ES"/>
                              </w:rPr>
                              <w:t>el proyecto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5D69B1">
              <w:br/>
            </w:r>
            <w:r w:rsidR="00AA14B1">
              <w:t xml:space="preserve">   </w:t>
            </w:r>
            <w:r w:rsidR="00AA14B1" w:rsidRP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2.1</w:t>
            </w:r>
            <w:r w:rsidR="005D69B1" w:rsidRP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br/>
            </w:r>
            <w:r w:rsidR="005D69B1">
              <w:br/>
            </w:r>
            <w:r w:rsid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 xml:space="preserve">  </w:t>
            </w:r>
            <w:r w:rsidR="00AA14B1" w:rsidRP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2.</w:t>
            </w:r>
            <w:r w:rsidR="00AA14B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2</w:t>
            </w:r>
            <w:r w:rsidR="005D69B1">
              <w:br/>
            </w:r>
            <w:r w:rsidR="005D69B1">
              <w:br/>
            </w:r>
            <w:r w:rsidR="000B4502"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6CC4CC7" wp14:editId="76AA45CF">
                      <wp:extent cx="614045" cy="676894"/>
                      <wp:effectExtent l="0" t="0" r="0" b="9525"/>
                      <wp:docPr id="18" name="Cuadro de texto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740A48" w14:textId="77777777" w:rsidR="000B4502" w:rsidRDefault="000B4502" w:rsidP="000B4502">
                                  <w:pPr>
                                    <w:pStyle w:val="Ttulo1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03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CC4CC7" id="Cuadro de texto 18" o:spid="_x0000_s1041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" fillcolor="white [3201]" stroked="f" strokeweight=".5pt">
                      <v:textbox>
                        <w:txbxContent>
                          <w:p w14:paraId="5F740A48" w14:textId="77777777" w:rsidR="000B4502" w:rsidRDefault="000B4502" w:rsidP="000B4502">
                            <w:pPr>
                              <w:pStyle w:val="Ttulo1"/>
                            </w:pPr>
                            <w:r>
                              <w:rPr>
                                <w:lang w:bidi="es-ES"/>
                              </w:rPr>
                              <w:t>03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0B4502"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D45046A" wp14:editId="4BBC1A15">
                      <wp:extent cx="1674421" cy="807720"/>
                      <wp:effectExtent l="0" t="0" r="2540" b="0"/>
                      <wp:docPr id="17" name="Cuadro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8077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FA737E" w14:textId="12D6642A" w:rsidR="000B4502" w:rsidRPr="005D69B1" w:rsidRDefault="005D69B1" w:rsidP="000B4502">
                                  <w:pPr>
                                    <w:pStyle w:val="Ttulo3"/>
                                  </w:pPr>
                                  <w:proofErr w:type="spellStart"/>
                                  <w:r w:rsidRPr="005D69B1">
                                    <w:rPr>
                                      <w:lang w:bidi="es-ES"/>
                                    </w:rPr>
                                    <w:t>Portofolio</w:t>
                                  </w:r>
                                  <w:proofErr w:type="spellEnd"/>
                                  <w:r w:rsidRPr="005D69B1">
                                    <w:rPr>
                                      <w:lang w:bidi="es-ES"/>
                                    </w:rPr>
                                    <w:t xml:space="preserve"> con todas las obras d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el autor y sus respectivos colaboradores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45046A" id="Cuadro de texto 17" o:spid="_x0000_s1042" type="#_x0000_t202" style="width:131.85pt;height:6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" fillcolor="white [3201]" stroked="f" strokeweight=".5pt">
                      <v:textbox>
                        <w:txbxContent>
                          <w:p w14:paraId="08FA737E" w14:textId="12D6642A" w:rsidR="000B4502" w:rsidRPr="005D69B1" w:rsidRDefault="005D69B1" w:rsidP="000B4502">
                            <w:pPr>
                              <w:pStyle w:val="Ttulo3"/>
                            </w:pPr>
                            <w:proofErr w:type="spellStart"/>
                            <w:r w:rsidRPr="005D69B1">
                              <w:rPr>
                                <w:lang w:bidi="es-ES"/>
                              </w:rPr>
                              <w:t>Portofolio</w:t>
                            </w:r>
                            <w:proofErr w:type="spellEnd"/>
                            <w:r w:rsidRPr="005D69B1">
                              <w:rPr>
                                <w:lang w:bidi="es-ES"/>
                              </w:rPr>
                              <w:t xml:space="preserve"> con todas las obras d</w:t>
                            </w:r>
                            <w:r>
                              <w:rPr>
                                <w:lang w:bidi="es-ES"/>
                              </w:rPr>
                              <w:t>el autor y sus respectivos colaboradores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6DB1089B" w14:textId="15C48615" w:rsidR="00151651" w:rsidRDefault="00151651" w:rsidP="00AA14B1">
            <w:pPr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</w:pP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2C3E135" wp14:editId="71EDAC5C">
                      <wp:simplePos x="0" y="0"/>
                      <wp:positionH relativeFrom="column">
                        <wp:posOffset>704215</wp:posOffset>
                      </wp:positionH>
                      <wp:positionV relativeFrom="paragraph">
                        <wp:posOffset>29845</wp:posOffset>
                      </wp:positionV>
                      <wp:extent cx="2049780" cy="304800"/>
                      <wp:effectExtent l="0" t="0" r="7620" b="0"/>
                      <wp:wrapNone/>
                      <wp:docPr id="1619390440" name="Cuadro de texto 16193904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978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592ABC6" w14:textId="72D2B2CB" w:rsidR="00151651" w:rsidRPr="005D69B1" w:rsidRDefault="00151651" w:rsidP="00151651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Trabajo Lego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C3E135" id="Cuadro de texto 1619390440" o:spid="_x0000_s1043" type="#_x0000_t202" style="position:absolute;margin-left:55.45pt;margin-top:2.35pt;width:161.4pt;height:2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" fillcolor="white [3201]" stroked="f" strokeweight=".5pt">
                      <v:textbox>
                        <w:txbxContent>
                          <w:p w14:paraId="3592ABC6" w14:textId="72D2B2CB" w:rsidR="00151651" w:rsidRPr="005D69B1" w:rsidRDefault="00151651" w:rsidP="00151651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Trabajo Lego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t xml:space="preserve">    </w:t>
            </w:r>
            <w:r w:rsidRPr="0015165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3.1</w:t>
            </w:r>
          </w:p>
          <w:p w14:paraId="28D2DCD9" w14:textId="43FC4D3E" w:rsidR="00151651" w:rsidRDefault="00151651" w:rsidP="00AA14B1">
            <w:pPr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</w:pP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99CC1C4" wp14:editId="5729CB08">
                      <wp:simplePos x="0" y="0"/>
                      <wp:positionH relativeFrom="column">
                        <wp:posOffset>704215</wp:posOffset>
                      </wp:positionH>
                      <wp:positionV relativeFrom="paragraph">
                        <wp:posOffset>6985</wp:posOffset>
                      </wp:positionV>
                      <wp:extent cx="2049780" cy="304800"/>
                      <wp:effectExtent l="0" t="0" r="7620" b="0"/>
                      <wp:wrapNone/>
                      <wp:docPr id="595486599" name="Cuadro de texto 5954865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978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5D0870" w14:textId="120C5081" w:rsidR="00151651" w:rsidRPr="005D69B1" w:rsidRDefault="00151651" w:rsidP="00151651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Guía de CSS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9CC1C4" id="Cuadro de texto 595486599" o:spid="_x0000_s1044" type="#_x0000_t202" style="position:absolute;margin-left:55.45pt;margin-top:.55pt;width:161.4pt;height:2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" fillcolor="white [3201]" stroked="f" strokeweight=".5pt">
                      <v:textbox>
                        <w:txbxContent>
                          <w:p w14:paraId="345D0870" w14:textId="120C5081" w:rsidR="00151651" w:rsidRPr="005D69B1" w:rsidRDefault="00151651" w:rsidP="00151651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Guía de CSS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 xml:space="preserve">  </w:t>
            </w:r>
            <w:r w:rsidRPr="0015165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3.2</w:t>
            </w:r>
          </w:p>
          <w:p w14:paraId="5959B0DF" w14:textId="557EE128" w:rsidR="00151651" w:rsidRDefault="00151651" w:rsidP="00AA14B1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F15DED4" wp14:editId="0878E96E">
                      <wp:simplePos x="0" y="0"/>
                      <wp:positionH relativeFrom="column">
                        <wp:posOffset>704215</wp:posOffset>
                      </wp:positionH>
                      <wp:positionV relativeFrom="paragraph">
                        <wp:posOffset>6985</wp:posOffset>
                      </wp:positionV>
                      <wp:extent cx="2049780" cy="304800"/>
                      <wp:effectExtent l="0" t="0" r="7620" b="0"/>
                      <wp:wrapNone/>
                      <wp:docPr id="1167490246" name="Cuadro de texto 1167490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978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272F40" w14:textId="2A098143" w:rsidR="00151651" w:rsidRPr="00151651" w:rsidRDefault="00151651" w:rsidP="00151651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Trabajos de Base de datos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5DED4" id="Cuadro de texto 1167490246" o:spid="_x0000_s1045" type="#_x0000_t202" style="position:absolute;margin-left:55.45pt;margin-top:.55pt;width:161.4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" fillcolor="white [3201]" stroked="f" strokeweight=".5pt">
                      <v:textbox>
                        <w:txbxContent>
                          <w:p w14:paraId="3E272F40" w14:textId="2A098143" w:rsidR="00151651" w:rsidRPr="00151651" w:rsidRDefault="00151651" w:rsidP="00151651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Trabajos de Base de datos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 xml:space="preserve">  </w:t>
            </w:r>
            <w:r w:rsidRPr="00151651">
              <w:rPr>
                <w:rFonts w:ascii="Roboto" w:eastAsiaTheme="majorEastAsia" w:hAnsi="Roboto" w:cstheme="majorBidi"/>
                <w:color w:val="000000" w:themeColor="text1"/>
                <w:sz w:val="36"/>
                <w:szCs w:val="36"/>
                <w:lang w:bidi="es-ES"/>
              </w:rPr>
              <w:t>3.3</w:t>
            </w:r>
          </w:p>
        </w:tc>
        <w:tc>
          <w:tcPr>
            <w:tcW w:w="6194" w:type="dxa"/>
            <w:gridSpan w:val="2"/>
          </w:tcPr>
          <w:p w14:paraId="60E33573" w14:textId="77777777" w:rsidR="000B4502" w:rsidRDefault="000B4502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A75C8EF" wp14:editId="04A1543F">
                      <wp:extent cx="4233240" cy="5691226"/>
                      <wp:effectExtent l="0" t="0" r="0" b="5080"/>
                      <wp:docPr id="11" name="Cuadro de text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33240" cy="569122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1C01B2" w14:textId="4A3FB661" w:rsidR="000B4502" w:rsidRPr="00151651" w:rsidRDefault="005D69B1" w:rsidP="000B4502">
                                  <w:pPr>
                                    <w:pStyle w:val="Ttulo1"/>
                                    <w:rPr>
                                      <w:sz w:val="36"/>
                                      <w:szCs w:val="26"/>
                                      <w:lang w:bidi="es-ES"/>
                                    </w:rPr>
                                  </w:pPr>
                                  <w:proofErr w:type="spellStart"/>
                                  <w:r w:rsidRPr="00151651">
                                    <w:rPr>
                                      <w:sz w:val="36"/>
                                      <w:szCs w:val="26"/>
                                      <w:lang w:bidi="es-ES"/>
                                    </w:rPr>
                                    <w:t>Curiculum</w:t>
                                  </w:r>
                                  <w:proofErr w:type="spellEnd"/>
                                  <w:r w:rsidR="000B4502" w:rsidRPr="00151651">
                                    <w:rPr>
                                      <w:sz w:val="36"/>
                                      <w:szCs w:val="26"/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  <w:p w14:paraId="5597764D" w14:textId="77777777" w:rsidR="005D69B1" w:rsidRDefault="005D69B1" w:rsidP="005D69B1">
                                  <w:pPr>
                                    <w:ind w:right="750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Es la página 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 xml:space="preserve">principal que presenta de manera concisa y organizada 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mi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 xml:space="preserve"> trayectoria, habilidades y logro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s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 xml:space="preserve">. Es la primera impresión que 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 xml:space="preserve">quiero que tengan 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 xml:space="preserve">los 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empresarios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 xml:space="preserve"> sobre quién 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soy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 xml:space="preserve"> y qué 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puedo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 xml:space="preserve"> aportar a su empresa. Por lo </w:t>
                                  </w:r>
                                  <w:proofErr w:type="gramStart"/>
                                  <w:r w:rsidRPr="005D69B1">
                                    <w:rPr>
                                      <w:lang w:bidi="es-ES"/>
                                    </w:rPr>
                                    <w:t>tanto</w:t>
                                  </w:r>
                                  <w:proofErr w:type="gramEnd"/>
                                  <w:r>
                                    <w:rPr>
                                      <w:lang w:bidi="es-ES"/>
                                    </w:rPr>
                                    <w:t xml:space="preserve"> está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 xml:space="preserve"> bien estructurad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a y diferenciada mediante distintos efectos de otras páginas similares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 xml:space="preserve">Se intenta destacar mis </w:t>
                                  </w:r>
                                  <w:r w:rsidRPr="005D69B1">
                                    <w:rPr>
                                      <w:lang w:bidi="es-ES"/>
                                    </w:rPr>
                                    <w:t>habilidades y logros de manera que capte la atención del reclutador de inmediato.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  <w:p w14:paraId="5075E322" w14:textId="77777777" w:rsidR="005D69B1" w:rsidRPr="005D69B1" w:rsidRDefault="005D69B1" w:rsidP="005D69B1">
                                  <w:p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3C16F813" w14:textId="395431DB" w:rsidR="000B4502" w:rsidRDefault="005D69B1" w:rsidP="000B4502">
                                  <w:pPr>
                                    <w:pStyle w:val="Ttulo2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Carta de presentación</w:t>
                                  </w:r>
                                </w:p>
                                <w:p w14:paraId="70FEFA75" w14:textId="01C44F2C" w:rsidR="000B4502" w:rsidRDefault="00AA14B1" w:rsidP="000B4502">
                                  <w:pPr>
                                    <w:pStyle w:val="Ttulo3"/>
                                  </w:pPr>
                                  <w:r w:rsidRPr="00AA14B1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La carta de presentación es </w:t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>mi</w:t>
                                  </w:r>
                                  <w:r w:rsidRPr="00AA14B1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 extensión del currículum que</w:t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>me permite profundizar</w:t>
                                  </w:r>
                                  <w:r w:rsidRPr="00AA14B1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 en </w:t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mi </w:t>
                                  </w:r>
                                  <w:r w:rsidRPr="00AA14B1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experiencia y </w:t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motivación. </w:t>
                                  </w:r>
                                  <w:r w:rsidRPr="00AA14B1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A diferencia del currículum, que es más general y conciso, la carta de presentación ofrece la oportunidad de </w:t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>destacar</w:t>
                                  </w:r>
                                  <w:r w:rsidRPr="00AA14B1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 cómo </w:t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>mis</w:t>
                                  </w:r>
                                  <w:r w:rsidRPr="00AA14B1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 habilidades y experiencia se alinean con los requisitos del trabajo. Además, la carta de presentación </w:t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>permite</w:t>
                                  </w:r>
                                  <w:r w:rsidRPr="00AA14B1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 demostrar </w:t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>mi</w:t>
                                  </w:r>
                                  <w:r w:rsidRPr="00AA14B1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t xml:space="preserve"> interés genuino en la posición y la empresa. </w:t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br/>
                                  </w:r>
                                  <w:r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1"/>
                                      <w:szCs w:val="22"/>
                                      <w:lang w:bidi="es-ES"/>
                                    </w:rPr>
                                    <w:br/>
                                  </w:r>
                                  <w:r w:rsidR="00151651" w:rsidRPr="00151651">
                                    <w:rPr>
                                      <w:sz w:val="36"/>
                                      <w:szCs w:val="26"/>
                                      <w:lang w:bidi="es-ES"/>
                                    </w:rPr>
                                    <w:t xml:space="preserve">Portfolio </w:t>
                                  </w:r>
                                </w:p>
                                <w:p w14:paraId="794ACE0C" w14:textId="1075A985" w:rsidR="000B4502" w:rsidRDefault="00AA14B1" w:rsidP="00AA14B1">
                                  <w:pPr>
                                    <w:ind w:right="750"/>
                                    <w:rPr>
                                      <w:lang w:bidi="es-ES"/>
                                    </w:rPr>
                                  </w:pPr>
                                  <w:r w:rsidRPr="00AA14B1">
                                    <w:rPr>
                                      <w:lang w:bidi="es-ES"/>
                                    </w:rPr>
                                    <w:t xml:space="preserve">El portfolio es una colección de trabajos y proyectos que muestran 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mi</w:t>
                                  </w:r>
                                  <w:r w:rsidRPr="00AA14B1">
                                    <w:rPr>
                                      <w:lang w:bidi="es-ES"/>
                                    </w:rPr>
                                    <w:t xml:space="preserve"> habilidad y estil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o</w:t>
                                  </w:r>
                                  <w:r w:rsidRPr="00AA14B1">
                                    <w:rPr>
                                      <w:lang w:bidi="es-ES"/>
                                    </w:rPr>
                                    <w:t xml:space="preserve">. Es una herramienta visual que complementa el currículum y la carta de presentación, permitiendo al empleador ver ejemplos concretos de 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mi</w:t>
                                  </w:r>
                                  <w:r w:rsidRPr="00AA14B1">
                                    <w:rPr>
                                      <w:lang w:bidi="es-ES"/>
                                    </w:rPr>
                                    <w:t xml:space="preserve"> trabajo pasado y tus logros. Además de mostrar tus habilidades técnicas, el portfolio también 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incluye</w:t>
                                  </w:r>
                                  <w:r w:rsidRPr="00AA14B1">
                                    <w:rPr>
                                      <w:lang w:bidi="es-ES"/>
                                    </w:rPr>
                                    <w:t xml:space="preserve"> información sobre los colaboradores con los que h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 xml:space="preserve">e </w:t>
                                  </w:r>
                                  <w:r w:rsidRPr="00AA14B1">
                                    <w:rPr>
                                      <w:lang w:bidi="es-ES"/>
                                    </w:rPr>
                                    <w:t>trabajado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 xml:space="preserve">, con sus respectivas presentaciones.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A75C8EF" id="Cuadro de texto 11" o:spid="_x0000_s1046" type="#_x0000_t202" style="width:333.35pt;height:44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" fillcolor="white [3201]" stroked="f" strokeweight=".5pt">
                      <v:textbox>
                        <w:txbxContent>
                          <w:p w14:paraId="671C01B2" w14:textId="4A3FB661" w:rsidR="000B4502" w:rsidRPr="00151651" w:rsidRDefault="005D69B1" w:rsidP="000B4502">
                            <w:pPr>
                              <w:pStyle w:val="Ttulo1"/>
                              <w:rPr>
                                <w:sz w:val="36"/>
                                <w:szCs w:val="26"/>
                                <w:lang w:bidi="es-ES"/>
                              </w:rPr>
                            </w:pPr>
                            <w:proofErr w:type="spellStart"/>
                            <w:r w:rsidRPr="00151651">
                              <w:rPr>
                                <w:sz w:val="36"/>
                                <w:szCs w:val="26"/>
                                <w:lang w:bidi="es-ES"/>
                              </w:rPr>
                              <w:t>Curiculum</w:t>
                            </w:r>
                            <w:proofErr w:type="spellEnd"/>
                            <w:r w:rsidR="000B4502" w:rsidRPr="00151651">
                              <w:rPr>
                                <w:sz w:val="36"/>
                                <w:szCs w:val="26"/>
                                <w:lang w:bidi="es-ES"/>
                              </w:rPr>
                              <w:t xml:space="preserve"> </w:t>
                            </w:r>
                          </w:p>
                          <w:p w14:paraId="5597764D" w14:textId="77777777" w:rsidR="005D69B1" w:rsidRDefault="005D69B1" w:rsidP="005D69B1">
                            <w:pPr>
                              <w:ind w:right="750"/>
                            </w:pPr>
                            <w:r>
                              <w:rPr>
                                <w:lang w:bidi="es-ES"/>
                              </w:rPr>
                              <w:t xml:space="preserve">Es la página </w:t>
                            </w:r>
                            <w:r w:rsidRPr="005D69B1">
                              <w:rPr>
                                <w:lang w:bidi="es-ES"/>
                              </w:rPr>
                              <w:t xml:space="preserve">principal que presenta de manera concisa y organizada </w:t>
                            </w:r>
                            <w:r>
                              <w:rPr>
                                <w:lang w:bidi="es-ES"/>
                              </w:rPr>
                              <w:t>mi</w:t>
                            </w:r>
                            <w:r w:rsidRPr="005D69B1">
                              <w:rPr>
                                <w:lang w:bidi="es-ES"/>
                              </w:rPr>
                              <w:t xml:space="preserve"> trayectoria, habilidades y logro</w:t>
                            </w:r>
                            <w:r>
                              <w:rPr>
                                <w:lang w:bidi="es-ES"/>
                              </w:rPr>
                              <w:t>s</w:t>
                            </w:r>
                            <w:r w:rsidRPr="005D69B1">
                              <w:rPr>
                                <w:lang w:bidi="es-ES"/>
                              </w:rPr>
                              <w:t xml:space="preserve">. Es la primera impresión que </w:t>
                            </w:r>
                            <w:r>
                              <w:rPr>
                                <w:lang w:bidi="es-ES"/>
                              </w:rPr>
                              <w:t xml:space="preserve">quiero que tengan </w:t>
                            </w:r>
                            <w:r w:rsidRPr="005D69B1">
                              <w:rPr>
                                <w:lang w:bidi="es-ES"/>
                              </w:rPr>
                              <w:t xml:space="preserve">los </w:t>
                            </w:r>
                            <w:r>
                              <w:rPr>
                                <w:lang w:bidi="es-ES"/>
                              </w:rPr>
                              <w:t>empresarios</w:t>
                            </w:r>
                            <w:r w:rsidRPr="005D69B1">
                              <w:rPr>
                                <w:lang w:bidi="es-ES"/>
                              </w:rPr>
                              <w:t xml:space="preserve"> sobre quién </w:t>
                            </w:r>
                            <w:r>
                              <w:rPr>
                                <w:lang w:bidi="es-ES"/>
                              </w:rPr>
                              <w:t>soy</w:t>
                            </w:r>
                            <w:r w:rsidRPr="005D69B1">
                              <w:rPr>
                                <w:lang w:bidi="es-ES"/>
                              </w:rPr>
                              <w:t xml:space="preserve"> y qué </w:t>
                            </w:r>
                            <w:r>
                              <w:rPr>
                                <w:lang w:bidi="es-ES"/>
                              </w:rPr>
                              <w:t>puedo</w:t>
                            </w:r>
                            <w:r w:rsidRPr="005D69B1">
                              <w:rPr>
                                <w:lang w:bidi="es-ES"/>
                              </w:rPr>
                              <w:t xml:space="preserve"> aportar a su empresa. Por lo </w:t>
                            </w:r>
                            <w:proofErr w:type="gramStart"/>
                            <w:r w:rsidRPr="005D69B1">
                              <w:rPr>
                                <w:lang w:bidi="es-ES"/>
                              </w:rPr>
                              <w:t>tanto</w:t>
                            </w:r>
                            <w:proofErr w:type="gramEnd"/>
                            <w:r>
                              <w:rPr>
                                <w:lang w:bidi="es-ES"/>
                              </w:rPr>
                              <w:t xml:space="preserve"> está</w:t>
                            </w:r>
                            <w:r w:rsidRPr="005D69B1">
                              <w:rPr>
                                <w:lang w:bidi="es-ES"/>
                              </w:rPr>
                              <w:t xml:space="preserve"> bien estructurad</w:t>
                            </w:r>
                            <w:r>
                              <w:rPr>
                                <w:lang w:bidi="es-ES"/>
                              </w:rPr>
                              <w:t>a y diferenciada mediante distintos efectos de otras páginas similares</w:t>
                            </w:r>
                            <w:r w:rsidRPr="005D69B1">
                              <w:rPr>
                                <w:lang w:bidi="es-ES"/>
                              </w:rPr>
                              <w:t xml:space="preserve">. </w:t>
                            </w:r>
                            <w:r>
                              <w:rPr>
                                <w:lang w:bidi="es-ES"/>
                              </w:rPr>
                              <w:t xml:space="preserve">Se intenta destacar mis </w:t>
                            </w:r>
                            <w:r w:rsidRPr="005D69B1">
                              <w:rPr>
                                <w:lang w:bidi="es-ES"/>
                              </w:rPr>
                              <w:t>habilidades y logros de manera que capte la atención del reclutador de inmediato.</w:t>
                            </w:r>
                            <w:r>
                              <w:rPr>
                                <w:lang w:bidi="es-ES"/>
                              </w:rPr>
                              <w:t xml:space="preserve"> </w:t>
                            </w:r>
                          </w:p>
                          <w:p w14:paraId="5075E322" w14:textId="77777777" w:rsidR="005D69B1" w:rsidRPr="005D69B1" w:rsidRDefault="005D69B1" w:rsidP="005D69B1">
                            <w:pPr>
                              <w:rPr>
                                <w:lang w:bidi="es-ES"/>
                              </w:rPr>
                            </w:pPr>
                          </w:p>
                          <w:p w14:paraId="3C16F813" w14:textId="395431DB" w:rsidR="000B4502" w:rsidRDefault="005D69B1" w:rsidP="000B4502">
                            <w:pPr>
                              <w:pStyle w:val="Ttulo2"/>
                            </w:pPr>
                            <w:r>
                              <w:rPr>
                                <w:lang w:bidi="es-ES"/>
                              </w:rPr>
                              <w:t>Carta de presentación</w:t>
                            </w:r>
                          </w:p>
                          <w:p w14:paraId="70FEFA75" w14:textId="01C44F2C" w:rsidR="000B4502" w:rsidRDefault="00AA14B1" w:rsidP="000B4502">
                            <w:pPr>
                              <w:pStyle w:val="Ttulo3"/>
                            </w:pPr>
                            <w:r w:rsidRPr="00AA14B1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La carta de presentación es </w:t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>mi</w:t>
                            </w:r>
                            <w:r w:rsidRPr="00AA14B1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 extensión del currículum que</w:t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>me permite profundizar</w:t>
                            </w:r>
                            <w:r w:rsidRPr="00AA14B1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 en </w:t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mi </w:t>
                            </w:r>
                            <w:r w:rsidRPr="00AA14B1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experiencia y </w:t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motivación. </w:t>
                            </w:r>
                            <w:r w:rsidRPr="00AA14B1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A diferencia del currículum, que es más general y conciso, la carta de presentación ofrece la oportunidad de </w:t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>destacar</w:t>
                            </w:r>
                            <w:r w:rsidRPr="00AA14B1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 cómo </w:t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>mis</w:t>
                            </w:r>
                            <w:r w:rsidRPr="00AA14B1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 habilidades y experiencia se alinean con los requisitos del trabajo. Además, la carta de presentación </w:t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>permite</w:t>
                            </w:r>
                            <w:r w:rsidRPr="00AA14B1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 demostrar </w:t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>mi</w:t>
                            </w:r>
                            <w:r w:rsidRPr="00AA14B1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t xml:space="preserve"> interés genuino en la posición y la empresa. </w:t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br/>
                            </w:r>
                            <w:r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1"/>
                                <w:szCs w:val="22"/>
                                <w:lang w:bidi="es-ES"/>
                              </w:rPr>
                              <w:br/>
                            </w:r>
                            <w:r w:rsidR="00151651" w:rsidRPr="00151651">
                              <w:rPr>
                                <w:sz w:val="36"/>
                                <w:szCs w:val="26"/>
                                <w:lang w:bidi="es-ES"/>
                              </w:rPr>
                              <w:t xml:space="preserve">Portfolio </w:t>
                            </w:r>
                          </w:p>
                          <w:p w14:paraId="794ACE0C" w14:textId="1075A985" w:rsidR="000B4502" w:rsidRDefault="00AA14B1" w:rsidP="00AA14B1">
                            <w:pPr>
                              <w:ind w:right="750"/>
                              <w:rPr>
                                <w:lang w:bidi="es-ES"/>
                              </w:rPr>
                            </w:pPr>
                            <w:r w:rsidRPr="00AA14B1">
                              <w:rPr>
                                <w:lang w:bidi="es-ES"/>
                              </w:rPr>
                              <w:t xml:space="preserve">El portfolio es una colección de trabajos y proyectos que muestran </w:t>
                            </w:r>
                            <w:r>
                              <w:rPr>
                                <w:lang w:bidi="es-ES"/>
                              </w:rPr>
                              <w:t>mi</w:t>
                            </w:r>
                            <w:r w:rsidRPr="00AA14B1">
                              <w:rPr>
                                <w:lang w:bidi="es-ES"/>
                              </w:rPr>
                              <w:t xml:space="preserve"> habilidad y estil</w:t>
                            </w:r>
                            <w:r>
                              <w:rPr>
                                <w:lang w:bidi="es-ES"/>
                              </w:rPr>
                              <w:t>o</w:t>
                            </w:r>
                            <w:r w:rsidRPr="00AA14B1">
                              <w:rPr>
                                <w:lang w:bidi="es-ES"/>
                              </w:rPr>
                              <w:t xml:space="preserve">. Es una herramienta visual que complementa el currículum y la carta de presentación, permitiendo al empleador ver ejemplos concretos de </w:t>
                            </w:r>
                            <w:r>
                              <w:rPr>
                                <w:lang w:bidi="es-ES"/>
                              </w:rPr>
                              <w:t>mi</w:t>
                            </w:r>
                            <w:r w:rsidRPr="00AA14B1">
                              <w:rPr>
                                <w:lang w:bidi="es-ES"/>
                              </w:rPr>
                              <w:t xml:space="preserve"> trabajo pasado y tus logros. Además de mostrar tus habilidades técnicas, el portfolio también </w:t>
                            </w:r>
                            <w:r>
                              <w:rPr>
                                <w:lang w:bidi="es-ES"/>
                              </w:rPr>
                              <w:t>incluye</w:t>
                            </w:r>
                            <w:r w:rsidRPr="00AA14B1">
                              <w:rPr>
                                <w:lang w:bidi="es-ES"/>
                              </w:rPr>
                              <w:t xml:space="preserve"> información sobre los colaboradores con los que h</w:t>
                            </w:r>
                            <w:r>
                              <w:rPr>
                                <w:lang w:bidi="es-ES"/>
                              </w:rPr>
                              <w:t xml:space="preserve">e </w:t>
                            </w:r>
                            <w:r w:rsidRPr="00AA14B1">
                              <w:rPr>
                                <w:lang w:bidi="es-ES"/>
                              </w:rPr>
                              <w:t>trabajado</w:t>
                            </w:r>
                            <w:r>
                              <w:rPr>
                                <w:lang w:bidi="es-ES"/>
                              </w:rPr>
                              <w:t xml:space="preserve">, con sus respectivas presentaciones.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2A6A53" w14:paraId="31D45176" w14:textId="77777777" w:rsidTr="002A6A53">
        <w:trPr>
          <w:trHeight w:val="61"/>
        </w:trPr>
        <w:tc>
          <w:tcPr>
            <w:tcW w:w="4502" w:type="dxa"/>
          </w:tcPr>
          <w:p w14:paraId="17CC939B" w14:textId="77777777" w:rsidR="002A6A53" w:rsidRPr="000B4502" w:rsidRDefault="002A6A53" w:rsidP="00AA14B1">
            <w:pPr>
              <w:rPr>
                <w:noProof/>
                <w:lang w:bidi="es-ES"/>
              </w:rPr>
            </w:pPr>
          </w:p>
        </w:tc>
        <w:tc>
          <w:tcPr>
            <w:tcW w:w="6194" w:type="dxa"/>
            <w:gridSpan w:val="2"/>
          </w:tcPr>
          <w:p w14:paraId="1E4756A9" w14:textId="77777777" w:rsidR="002A6A53" w:rsidRPr="000B4502" w:rsidRDefault="002A6A53">
            <w:pPr>
              <w:rPr>
                <w:noProof/>
                <w:lang w:bidi="es-ES"/>
              </w:rPr>
            </w:pPr>
          </w:p>
        </w:tc>
      </w:tr>
      <w:tr w:rsidR="000B4502" w14:paraId="1DF8157C" w14:textId="77777777" w:rsidTr="002A6A53">
        <w:trPr>
          <w:trHeight w:val="61"/>
        </w:trPr>
        <w:tc>
          <w:tcPr>
            <w:tcW w:w="10697" w:type="dxa"/>
            <w:gridSpan w:val="3"/>
            <w:vAlign w:val="center"/>
          </w:tcPr>
          <w:p w14:paraId="49174D2A" w14:textId="0CF5090B" w:rsidR="000B4502" w:rsidRPr="000B4502" w:rsidRDefault="000B4502" w:rsidP="00962CE6">
            <w:pPr>
              <w:ind w:left="720" w:right="930"/>
            </w:pPr>
          </w:p>
        </w:tc>
      </w:tr>
      <w:tr w:rsidR="00A1111B" w14:paraId="73E21213" w14:textId="77777777" w:rsidTr="002A6A53">
        <w:trPr>
          <w:trHeight w:val="61"/>
        </w:trPr>
        <w:tc>
          <w:tcPr>
            <w:tcW w:w="10697" w:type="dxa"/>
            <w:gridSpan w:val="3"/>
            <w:vAlign w:val="bottom"/>
          </w:tcPr>
          <w:p w14:paraId="515CE5A0" w14:textId="3A00605A" w:rsidR="00A1111B" w:rsidRDefault="00A1111B" w:rsidP="002A6A53">
            <w:pPr>
              <w:ind w:right="1020"/>
              <w:rPr>
                <w:noProof/>
              </w:rPr>
            </w:pPr>
          </w:p>
        </w:tc>
      </w:tr>
    </w:tbl>
    <w:p w14:paraId="15F0B737" w14:textId="77777777" w:rsidR="002A6A53" w:rsidRDefault="002A6A53"/>
    <w:p w14:paraId="3831C188" w14:textId="77777777" w:rsidR="002A6A53" w:rsidRDefault="002A6A53"/>
    <w:p w14:paraId="3E1C3EB3" w14:textId="77777777" w:rsidR="002A6A53" w:rsidRPr="00DE5CE1" w:rsidRDefault="002A6A53">
      <w:pPr>
        <w:rPr>
          <w:rFonts w:ascii="Roboto" w:hAnsi="Roboto"/>
          <w:color w:val="4472C4" w:themeColor="accent1"/>
          <w:sz w:val="24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C52658" w14:textId="04B64250" w:rsidR="002A6A53" w:rsidRPr="00DE5CE1" w:rsidRDefault="002A6A53" w:rsidP="002A6A53">
      <w:pPr>
        <w:ind w:left="720"/>
        <w:rPr>
          <w:rFonts w:ascii="Roboto" w:hAnsi="Roboto"/>
          <w:color w:val="4472C4" w:themeColor="accent1"/>
          <w:sz w:val="24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5CE1">
        <w:rPr>
          <w:rFonts w:ascii="Roboto" w:hAnsi="Roboto"/>
          <w:color w:val="4472C4" w:themeColor="accent1"/>
          <w:sz w:val="24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Desarrollo e Implementación:</w:t>
      </w:r>
    </w:p>
    <w:p w14:paraId="1F26C99F" w14:textId="438CFBA9" w:rsidR="002A6A53" w:rsidRDefault="002A6A53" w:rsidP="002A6A53">
      <w:pPr>
        <w:ind w:left="720"/>
      </w:pPr>
      <w:r>
        <w:t>El desarrollo de proyecto se basó en 3 fases:</w:t>
      </w:r>
    </w:p>
    <w:p w14:paraId="70A34B3D" w14:textId="56DA834D" w:rsidR="002A6A53" w:rsidRDefault="002A6A53" w:rsidP="002A6A53">
      <w:pPr>
        <w:pStyle w:val="Prrafodelista"/>
        <w:numPr>
          <w:ilvl w:val="0"/>
          <w:numId w:val="1"/>
        </w:numPr>
      </w:pPr>
      <w:r>
        <w:t>Pensar en la idea general del proyecto</w:t>
      </w:r>
      <w:r w:rsidR="00DE5CE1">
        <w:t>.</w:t>
      </w:r>
    </w:p>
    <w:p w14:paraId="53AB679A" w14:textId="6E5F6914" w:rsidR="00DE5CE1" w:rsidRDefault="00DE5CE1" w:rsidP="00DE5CE1">
      <w:pPr>
        <w:pStyle w:val="Prrafodelista"/>
        <w:numPr>
          <w:ilvl w:val="1"/>
          <w:numId w:val="1"/>
        </w:numPr>
      </w:pPr>
      <w:r>
        <w:t>Se organizó el proyecto y se dio las ideas básicas de cara apartado</w:t>
      </w:r>
    </w:p>
    <w:p w14:paraId="2134B256" w14:textId="080C5198" w:rsidR="002A6A53" w:rsidRDefault="002A6A53" w:rsidP="002A6A53">
      <w:pPr>
        <w:pStyle w:val="Prrafodelista"/>
        <w:numPr>
          <w:ilvl w:val="0"/>
          <w:numId w:val="1"/>
        </w:numPr>
      </w:pPr>
      <w:r>
        <w:t>El desarrollo de la idea (con esquemas por cada archivo)</w:t>
      </w:r>
    </w:p>
    <w:p w14:paraId="3BF2927C" w14:textId="0FD83D07" w:rsidR="00DE5CE1" w:rsidRDefault="00DE5CE1" w:rsidP="00DE5CE1">
      <w:pPr>
        <w:pStyle w:val="Prrafodelista"/>
        <w:numPr>
          <w:ilvl w:val="1"/>
          <w:numId w:val="1"/>
        </w:numPr>
      </w:pPr>
      <w:r>
        <w:t xml:space="preserve">Se estructuró cada página y su estructura </w:t>
      </w:r>
      <w:proofErr w:type="spellStart"/>
      <w:r>
        <w:t>html</w:t>
      </w:r>
      <w:proofErr w:type="spellEnd"/>
      <w:r>
        <w:t xml:space="preserve"> </w:t>
      </w:r>
    </w:p>
    <w:p w14:paraId="13ED05D9" w14:textId="5DF2B816" w:rsidR="002A6A53" w:rsidRDefault="00DE5CE1" w:rsidP="002A6A53">
      <w:pPr>
        <w:pStyle w:val="Prrafodelista"/>
        <w:numPr>
          <w:ilvl w:val="0"/>
          <w:numId w:val="1"/>
        </w:numPr>
      </w:pPr>
      <w:r>
        <w:t>La implementación</w:t>
      </w:r>
    </w:p>
    <w:p w14:paraId="131AEDF5" w14:textId="0AC10CCC" w:rsidR="00DE5CE1" w:rsidRDefault="00DE5CE1" w:rsidP="00DE5CE1">
      <w:pPr>
        <w:pStyle w:val="Prrafodelista"/>
        <w:numPr>
          <w:ilvl w:val="1"/>
          <w:numId w:val="1"/>
        </w:numPr>
      </w:pPr>
      <w:r>
        <w:t>Se diseñó según la estructura y las ideas pensadas añadiendo algunas cosas extras en CSS</w:t>
      </w:r>
    </w:p>
    <w:p w14:paraId="509C13C5" w14:textId="77777777" w:rsidR="00DE5CE1" w:rsidRPr="00DE5CE1" w:rsidRDefault="00DE5CE1" w:rsidP="00DE5CE1">
      <w:pPr>
        <w:rPr>
          <w:rFonts w:ascii="Roboto" w:hAnsi="Roboto"/>
          <w:color w:val="4472C4" w:themeColor="accent1"/>
          <w:sz w:val="24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4DA375" w14:textId="537CF211" w:rsidR="00DE5CE1" w:rsidRDefault="00DE5CE1" w:rsidP="00DE5CE1">
      <w:pPr>
        <w:ind w:left="720"/>
        <w:rPr>
          <w:rFonts w:ascii="Roboto" w:hAnsi="Roboto"/>
          <w:color w:val="4472C4" w:themeColor="accent1"/>
          <w:sz w:val="24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5CE1">
        <w:rPr>
          <w:rFonts w:ascii="Roboto" w:hAnsi="Roboto"/>
          <w:color w:val="4472C4" w:themeColor="accent1"/>
          <w:sz w:val="24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Propiedades:</w:t>
      </w:r>
    </w:p>
    <w:p w14:paraId="77A7C986" w14:textId="41AB721E" w:rsidR="00DE5CE1" w:rsidRPr="00DE5CE1" w:rsidRDefault="00DE5CE1" w:rsidP="00DE5CE1">
      <w:pPr>
        <w:ind w:firstLine="720"/>
        <w:rPr>
          <w:rFonts w:ascii="Roboto" w:hAnsi="Roboto"/>
          <w:b/>
          <w:bCs/>
          <w:lang w:val="en-US"/>
        </w:rPr>
      </w:pPr>
      <w:r w:rsidRPr="00DE5CE1">
        <w:rPr>
          <w:rFonts w:ascii="Roboto" w:hAnsi="Roboto"/>
          <w:b/>
          <w:bCs/>
          <w:lang w:val="en-US"/>
        </w:rPr>
        <w:t>1.Padding, 2. Margin, 3. Overflow-x, 4. Cursor, 5. Scroll-</w:t>
      </w:r>
      <w:proofErr w:type="spellStart"/>
      <w:r w:rsidRPr="00DE5CE1">
        <w:rPr>
          <w:rFonts w:ascii="Roboto" w:hAnsi="Roboto"/>
          <w:b/>
          <w:bCs/>
          <w:lang w:val="en-US"/>
        </w:rPr>
        <w:t>behaviour</w:t>
      </w:r>
      <w:proofErr w:type="spellEnd"/>
      <w:r w:rsidRPr="00DE5CE1">
        <w:rPr>
          <w:rFonts w:ascii="Roboto" w:hAnsi="Roboto"/>
          <w:b/>
          <w:bCs/>
          <w:lang w:val="en-US"/>
        </w:rPr>
        <w:t xml:space="preserve">, </w:t>
      </w:r>
      <w:proofErr w:type="gramStart"/>
      <w:r w:rsidRPr="00DE5CE1">
        <w:rPr>
          <w:rFonts w:ascii="Roboto" w:hAnsi="Roboto"/>
          <w:b/>
          <w:bCs/>
          <w:lang w:val="en-US"/>
        </w:rPr>
        <w:t>6.Font</w:t>
      </w:r>
      <w:proofErr w:type="gramEnd"/>
      <w:r w:rsidRPr="00DE5CE1">
        <w:rPr>
          <w:rFonts w:ascii="Roboto" w:hAnsi="Roboto"/>
          <w:b/>
          <w:bCs/>
          <w:lang w:val="en-US"/>
        </w:rPr>
        <w:t>-Family</w:t>
      </w:r>
    </w:p>
    <w:p w14:paraId="33B7250F" w14:textId="231007CD" w:rsidR="00DE5CE1" w:rsidRPr="00DE5CE1" w:rsidRDefault="00DE5CE1" w:rsidP="00DE5CE1">
      <w:pPr>
        <w:ind w:firstLine="720"/>
        <w:rPr>
          <w:lang w:val="en-US"/>
        </w:rPr>
      </w:pPr>
      <w:r w:rsidRPr="00DE5CE1">
        <w:rPr>
          <w:lang w:val="en-US"/>
        </w:rPr>
        <w:drawing>
          <wp:inline distT="0" distB="0" distL="0" distR="0" wp14:anchorId="39081A3E" wp14:editId="06E37D0A">
            <wp:extent cx="7445385" cy="1729890"/>
            <wp:effectExtent l="0" t="0" r="3175" b="3810"/>
            <wp:docPr id="127123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304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45385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37DC" w14:textId="77777777" w:rsidR="002A6A53" w:rsidRPr="00DE5CE1" w:rsidRDefault="002A6A53">
      <w:pPr>
        <w:rPr>
          <w:lang w:val="en-US"/>
        </w:rPr>
      </w:pPr>
    </w:p>
    <w:p w14:paraId="31EEAF40" w14:textId="75222F80" w:rsidR="002A6A53" w:rsidRPr="00DE5CE1" w:rsidRDefault="00DE5CE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DE5CE1">
        <w:rPr>
          <w:lang w:val="en-US"/>
        </w:rPr>
        <w:drawing>
          <wp:inline distT="0" distB="0" distL="0" distR="0" wp14:anchorId="3B853A36" wp14:editId="65C68B60">
            <wp:extent cx="6889750" cy="889429"/>
            <wp:effectExtent l="0" t="0" r="0" b="6350"/>
            <wp:docPr id="153963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36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11760" cy="8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E38A" w14:textId="77777777" w:rsidR="002A6A53" w:rsidRPr="00DE5CE1" w:rsidRDefault="002A6A53">
      <w:pPr>
        <w:rPr>
          <w:lang w:val="en-US"/>
        </w:rPr>
      </w:pPr>
    </w:p>
    <w:p w14:paraId="36AA6601" w14:textId="77777777" w:rsidR="002A6A53" w:rsidRDefault="002A6A53">
      <w:pPr>
        <w:rPr>
          <w:lang w:val="en-US"/>
        </w:rPr>
      </w:pPr>
    </w:p>
    <w:p w14:paraId="0D2F56AD" w14:textId="75F1A19F" w:rsidR="00DE5CE1" w:rsidRPr="00DE5CE1" w:rsidRDefault="00DE5CE1">
      <w:pPr>
        <w:rPr>
          <w:lang w:val="en-US"/>
        </w:rPr>
      </w:pPr>
      <w:r>
        <w:rPr>
          <w:lang w:val="en-US"/>
        </w:rPr>
        <w:tab/>
      </w:r>
      <w:r w:rsidRPr="00DE5CE1">
        <w:rPr>
          <w:rFonts w:ascii="Roboto" w:hAnsi="Roboto"/>
          <w:b/>
          <w:bCs/>
          <w:lang w:val="en-US"/>
        </w:rPr>
        <w:t>7.Font-size, 8. Font-</w:t>
      </w:r>
      <w:proofErr w:type="spellStart"/>
      <w:r w:rsidRPr="00DE5CE1">
        <w:rPr>
          <w:rFonts w:ascii="Roboto" w:hAnsi="Roboto"/>
          <w:b/>
          <w:bCs/>
          <w:lang w:val="en-US"/>
        </w:rPr>
        <w:t>weidht</w:t>
      </w:r>
      <w:proofErr w:type="spellEnd"/>
      <w:r w:rsidRPr="00DE5CE1">
        <w:rPr>
          <w:rFonts w:ascii="Roboto" w:hAnsi="Roboto"/>
          <w:b/>
          <w:bCs/>
          <w:lang w:val="en-US"/>
        </w:rPr>
        <w:t xml:space="preserve">, 9. Text-Decoration, </w:t>
      </w:r>
      <w:proofErr w:type="gramStart"/>
      <w:r w:rsidRPr="00DE5CE1">
        <w:rPr>
          <w:rFonts w:ascii="Roboto" w:hAnsi="Roboto"/>
          <w:b/>
          <w:bCs/>
          <w:lang w:val="en-US"/>
        </w:rPr>
        <w:t>10.Color</w:t>
      </w:r>
      <w:proofErr w:type="gramEnd"/>
      <w:r w:rsidRPr="00DE5CE1">
        <w:rPr>
          <w:rFonts w:ascii="Roboto" w:hAnsi="Roboto"/>
          <w:b/>
          <w:bCs/>
          <w:lang w:val="en-US"/>
        </w:rPr>
        <w:t>, 11. Transition</w:t>
      </w:r>
    </w:p>
    <w:p w14:paraId="2EC35FA0" w14:textId="06A00952" w:rsidR="002A6A53" w:rsidRPr="00DE5CE1" w:rsidRDefault="00DE5CE1">
      <w:pPr>
        <w:rPr>
          <w:lang w:val="en-US"/>
        </w:rPr>
      </w:pPr>
      <w:r>
        <w:rPr>
          <w:lang w:val="en-US"/>
        </w:rPr>
        <w:tab/>
      </w:r>
      <w:r w:rsidRPr="00DE5CE1">
        <w:rPr>
          <w:lang w:val="en-US"/>
        </w:rPr>
        <w:drawing>
          <wp:inline distT="0" distB="0" distL="0" distR="0" wp14:anchorId="44924C01" wp14:editId="579AB98D">
            <wp:extent cx="7006128" cy="1566463"/>
            <wp:effectExtent l="0" t="0" r="4445" b="0"/>
            <wp:docPr id="328989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894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22190" cy="15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E23" w14:textId="77777777" w:rsidR="002A6A53" w:rsidRPr="00DE5CE1" w:rsidRDefault="002A6A53">
      <w:pPr>
        <w:rPr>
          <w:lang w:val="en-US"/>
        </w:rPr>
      </w:pPr>
    </w:p>
    <w:p w14:paraId="030EE599" w14:textId="655C0C29" w:rsidR="002A6A53" w:rsidRDefault="00DE5CE1">
      <w:pPr>
        <w:rPr>
          <w:lang w:val="en-US"/>
        </w:rPr>
      </w:pPr>
      <w:r>
        <w:rPr>
          <w:lang w:val="en-US"/>
        </w:rPr>
        <w:tab/>
      </w:r>
      <w:r w:rsidRPr="00DE5CE1">
        <w:rPr>
          <w:lang w:val="en-US"/>
        </w:rPr>
        <w:drawing>
          <wp:inline distT="0" distB="0" distL="0" distR="0" wp14:anchorId="174B721D" wp14:editId="4465879E">
            <wp:extent cx="5486875" cy="563929"/>
            <wp:effectExtent l="0" t="0" r="0" b="7620"/>
            <wp:docPr id="651319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191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A089" w14:textId="77777777" w:rsidR="00DE5CE1" w:rsidRDefault="00DE5CE1">
      <w:pPr>
        <w:rPr>
          <w:lang w:val="en-US"/>
        </w:rPr>
      </w:pPr>
    </w:p>
    <w:p w14:paraId="692A8FDC" w14:textId="77777777" w:rsidR="00DE5CE1" w:rsidRDefault="00DE5CE1">
      <w:pPr>
        <w:rPr>
          <w:lang w:val="en-US"/>
        </w:rPr>
      </w:pPr>
    </w:p>
    <w:p w14:paraId="793962D5" w14:textId="77777777" w:rsidR="00DE5CE1" w:rsidRDefault="00DE5CE1">
      <w:pPr>
        <w:rPr>
          <w:lang w:val="en-US"/>
        </w:rPr>
      </w:pPr>
    </w:p>
    <w:p w14:paraId="4EBE76E0" w14:textId="77777777" w:rsidR="00DE5CE1" w:rsidRDefault="00DE5CE1">
      <w:pPr>
        <w:rPr>
          <w:lang w:val="en-US"/>
        </w:rPr>
      </w:pPr>
    </w:p>
    <w:p w14:paraId="5A76A966" w14:textId="6368A758" w:rsidR="00DE5CE1" w:rsidRPr="00DE5CE1" w:rsidRDefault="00DE5CE1">
      <w:pPr>
        <w:rPr>
          <w:rFonts w:ascii="Roboto" w:hAnsi="Roboto"/>
          <w:b/>
          <w:bCs/>
          <w:u w:val="single"/>
          <w:lang w:val="en-US"/>
        </w:rPr>
      </w:pPr>
      <w:r w:rsidRPr="00DE5CE1">
        <w:rPr>
          <w:rFonts w:ascii="Roboto" w:hAnsi="Roboto"/>
          <w:b/>
          <w:bCs/>
          <w:lang w:val="en-US"/>
        </w:rPr>
        <w:tab/>
        <w:t>12.</w:t>
      </w:r>
      <w:r>
        <w:rPr>
          <w:rFonts w:ascii="Roboto" w:hAnsi="Roboto"/>
          <w:b/>
          <w:bCs/>
          <w:lang w:val="en-US"/>
        </w:rPr>
        <w:t xml:space="preserve"> display, 13, align-items, 14. Justify-content</w:t>
      </w:r>
      <w:r w:rsidR="004A718B">
        <w:rPr>
          <w:rFonts w:ascii="Roboto" w:hAnsi="Roboto"/>
          <w:b/>
          <w:bCs/>
          <w:lang w:val="en-US"/>
        </w:rPr>
        <w:t>, 15. Width, 16. Height, 17. Position, 18. left</w:t>
      </w:r>
    </w:p>
    <w:p w14:paraId="031C2A72" w14:textId="1259CC29" w:rsidR="002A6A53" w:rsidRPr="00DE5CE1" w:rsidRDefault="00DE5CE1">
      <w:pPr>
        <w:rPr>
          <w:lang w:val="en-US"/>
        </w:rPr>
      </w:pPr>
      <w:r>
        <w:rPr>
          <w:lang w:val="en-US"/>
        </w:rPr>
        <w:tab/>
      </w:r>
      <w:r w:rsidR="004A718B" w:rsidRPr="004A718B">
        <w:rPr>
          <w:lang w:val="en-US"/>
        </w:rPr>
        <w:drawing>
          <wp:inline distT="0" distB="0" distL="0" distR="0" wp14:anchorId="19FA0A2D" wp14:editId="28652C8D">
            <wp:extent cx="5014395" cy="2004234"/>
            <wp:effectExtent l="0" t="0" r="0" b="0"/>
            <wp:docPr id="171903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31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F059" w14:textId="77777777" w:rsidR="002A6A53" w:rsidRPr="00DE5CE1" w:rsidRDefault="002A6A53">
      <w:pPr>
        <w:rPr>
          <w:lang w:val="en-US"/>
        </w:rPr>
      </w:pPr>
    </w:p>
    <w:p w14:paraId="41D3CE85" w14:textId="773C9A1B" w:rsidR="002A6A53" w:rsidRDefault="004A718B">
      <w:pPr>
        <w:rPr>
          <w:lang w:val="en-US"/>
        </w:rPr>
      </w:pPr>
      <w:r>
        <w:rPr>
          <w:lang w:val="en-US"/>
        </w:rPr>
        <w:tab/>
      </w:r>
      <w:r w:rsidRPr="004A718B">
        <w:rPr>
          <w:lang w:val="en-US"/>
        </w:rPr>
        <w:drawing>
          <wp:inline distT="0" distB="0" distL="0" distR="0" wp14:anchorId="6AF0E522" wp14:editId="369335C6">
            <wp:extent cx="5502117" cy="609653"/>
            <wp:effectExtent l="0" t="0" r="3810" b="0"/>
            <wp:docPr id="1741397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97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645E" w14:textId="77777777" w:rsidR="004A718B" w:rsidRDefault="004A718B">
      <w:pPr>
        <w:rPr>
          <w:lang w:val="en-US"/>
        </w:rPr>
      </w:pPr>
    </w:p>
    <w:p w14:paraId="5B1ED01A" w14:textId="62B4AF72" w:rsidR="004A718B" w:rsidRDefault="004A718B">
      <w:pPr>
        <w:rPr>
          <w:lang w:val="en-US"/>
        </w:rPr>
      </w:pPr>
      <w:r>
        <w:rPr>
          <w:lang w:val="en-US"/>
        </w:rPr>
        <w:tab/>
      </w:r>
      <w:r w:rsidRPr="004A718B">
        <w:rPr>
          <w:rFonts w:ascii="Roboto" w:hAnsi="Roboto"/>
          <w:b/>
          <w:bCs/>
          <w:lang w:val="en-US"/>
        </w:rPr>
        <w:t>19</w:t>
      </w:r>
      <w:r>
        <w:rPr>
          <w:rFonts w:ascii="Roboto" w:hAnsi="Roboto"/>
          <w:b/>
          <w:bCs/>
          <w:lang w:val="en-US"/>
        </w:rPr>
        <w:t>. -</w:t>
      </w:r>
      <w:proofErr w:type="spellStart"/>
      <w:r>
        <w:rPr>
          <w:rFonts w:ascii="Roboto" w:hAnsi="Roboto"/>
          <w:b/>
          <w:bCs/>
          <w:lang w:val="en-US"/>
        </w:rPr>
        <w:t>webkit</w:t>
      </w:r>
      <w:proofErr w:type="spellEnd"/>
      <w:r>
        <w:rPr>
          <w:rFonts w:ascii="Roboto" w:hAnsi="Roboto"/>
          <w:b/>
          <w:bCs/>
          <w:lang w:val="en-US"/>
        </w:rPr>
        <w:t>-text-stroke, 20. -</w:t>
      </w:r>
      <w:proofErr w:type="spellStart"/>
      <w:r>
        <w:rPr>
          <w:rFonts w:ascii="Roboto" w:hAnsi="Roboto"/>
          <w:b/>
          <w:bCs/>
          <w:lang w:val="en-US"/>
        </w:rPr>
        <w:t>webkit</w:t>
      </w:r>
      <w:proofErr w:type="spellEnd"/>
      <w:r>
        <w:rPr>
          <w:rFonts w:ascii="Roboto" w:hAnsi="Roboto"/>
          <w:b/>
          <w:bCs/>
          <w:lang w:val="en-US"/>
        </w:rPr>
        <w:t>-user-select, 21. Z-index</w:t>
      </w:r>
      <w:r>
        <w:rPr>
          <w:rFonts w:ascii="Roboto" w:hAnsi="Roboto"/>
          <w:b/>
          <w:bCs/>
          <w:lang w:val="en-US"/>
        </w:rPr>
        <w:br/>
      </w:r>
      <w:r>
        <w:rPr>
          <w:rFonts w:ascii="Roboto" w:hAnsi="Roboto"/>
          <w:b/>
          <w:bCs/>
          <w:lang w:val="en-US"/>
        </w:rPr>
        <w:tab/>
      </w:r>
      <w:r w:rsidRPr="004A718B">
        <w:rPr>
          <w:rFonts w:ascii="Roboto" w:hAnsi="Roboto"/>
          <w:b/>
          <w:bCs/>
          <w:lang w:val="en-US"/>
        </w:rPr>
        <w:drawing>
          <wp:inline distT="0" distB="0" distL="0" distR="0" wp14:anchorId="2EB4AB1B" wp14:editId="64150180">
            <wp:extent cx="5166808" cy="1028789"/>
            <wp:effectExtent l="0" t="0" r="0" b="0"/>
            <wp:docPr id="1647941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41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b/>
          <w:bCs/>
          <w:lang w:val="en-US"/>
        </w:rPr>
        <w:br/>
      </w:r>
      <w:r>
        <w:rPr>
          <w:lang w:val="en-US"/>
        </w:rPr>
        <w:t xml:space="preserve">       </w:t>
      </w:r>
      <w:r w:rsidRPr="004A718B">
        <w:rPr>
          <w:lang w:val="en-US"/>
        </w:rPr>
        <w:drawing>
          <wp:inline distT="0" distB="0" distL="0" distR="0" wp14:anchorId="46081BD5" wp14:editId="1B35D483">
            <wp:extent cx="6375746" cy="945170"/>
            <wp:effectExtent l="0" t="0" r="6350" b="7620"/>
            <wp:docPr id="436950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505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6779" cy="9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3107" w14:textId="77777777" w:rsidR="004533ED" w:rsidRDefault="004533ED">
      <w:pPr>
        <w:rPr>
          <w:lang w:val="en-US"/>
        </w:rPr>
      </w:pPr>
    </w:p>
    <w:p w14:paraId="41D8D713" w14:textId="581ABB4C" w:rsidR="004533ED" w:rsidRDefault="004533ED">
      <w:pPr>
        <w:rPr>
          <w:lang w:val="en-US"/>
        </w:rPr>
      </w:pPr>
      <w:r>
        <w:rPr>
          <w:lang w:val="en-US"/>
        </w:rPr>
        <w:tab/>
      </w:r>
      <w:r w:rsidRPr="004533ED">
        <w:rPr>
          <w:rFonts w:ascii="Roboto" w:hAnsi="Roboto"/>
          <w:b/>
          <w:bCs/>
          <w:lang w:val="en-US"/>
        </w:rPr>
        <w:t>22. Background</w:t>
      </w:r>
    </w:p>
    <w:p w14:paraId="7A312782" w14:textId="53C81CBB" w:rsidR="004533ED" w:rsidRDefault="004533ED">
      <w:pPr>
        <w:rPr>
          <w:lang w:val="en-US"/>
        </w:rPr>
      </w:pPr>
      <w:r>
        <w:rPr>
          <w:lang w:val="en-US"/>
        </w:rPr>
        <w:tab/>
      </w:r>
      <w:r w:rsidRPr="004533ED">
        <w:rPr>
          <w:lang w:val="en-US"/>
        </w:rPr>
        <w:drawing>
          <wp:inline distT="0" distB="0" distL="0" distR="0" wp14:anchorId="3F030EFF" wp14:editId="6473C576">
            <wp:extent cx="7045036" cy="467460"/>
            <wp:effectExtent l="0" t="0" r="3810" b="8890"/>
            <wp:docPr id="386414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14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09794" cy="47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74A8" w14:textId="12F303C5" w:rsidR="004A718B" w:rsidRDefault="004A718B">
      <w:pPr>
        <w:rPr>
          <w:lang w:val="en-US"/>
        </w:rPr>
      </w:pPr>
      <w:r>
        <w:rPr>
          <w:lang w:val="en-US"/>
        </w:rPr>
        <w:tab/>
      </w:r>
      <w:r w:rsidR="004533ED" w:rsidRPr="004533ED">
        <w:rPr>
          <w:lang w:val="en-US"/>
        </w:rPr>
        <w:drawing>
          <wp:inline distT="0" distB="0" distL="0" distR="0" wp14:anchorId="0FE45358" wp14:editId="7C517DD6">
            <wp:extent cx="5382491" cy="2406433"/>
            <wp:effectExtent l="0" t="0" r="0" b="0"/>
            <wp:docPr id="1015372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728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6806" cy="24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9C96" w14:textId="77777777" w:rsidR="004533ED" w:rsidRDefault="004533ED">
      <w:pPr>
        <w:rPr>
          <w:lang w:val="en-US"/>
        </w:rPr>
      </w:pPr>
    </w:p>
    <w:p w14:paraId="43998E7F" w14:textId="77777777" w:rsidR="004533ED" w:rsidRDefault="004533ED">
      <w:pPr>
        <w:rPr>
          <w:lang w:val="en-US"/>
        </w:rPr>
      </w:pPr>
    </w:p>
    <w:p w14:paraId="11D3432E" w14:textId="77777777" w:rsidR="004533ED" w:rsidRDefault="004533ED">
      <w:pPr>
        <w:rPr>
          <w:lang w:val="en-US"/>
        </w:rPr>
      </w:pPr>
    </w:p>
    <w:p w14:paraId="4FDF01AD" w14:textId="77777777" w:rsidR="004533ED" w:rsidRDefault="004533ED">
      <w:pPr>
        <w:rPr>
          <w:lang w:val="en-US"/>
        </w:rPr>
      </w:pPr>
    </w:p>
    <w:p w14:paraId="528CE793" w14:textId="77777777" w:rsidR="004533ED" w:rsidRDefault="004533ED">
      <w:pPr>
        <w:rPr>
          <w:lang w:val="en-US"/>
        </w:rPr>
      </w:pPr>
    </w:p>
    <w:p w14:paraId="5511EFA9" w14:textId="64364DB1" w:rsidR="004533ED" w:rsidRPr="004533ED" w:rsidRDefault="004533ED">
      <w:pPr>
        <w:rPr>
          <w:rFonts w:ascii="Roboto" w:hAnsi="Roboto"/>
          <w:b/>
          <w:bCs/>
          <w:lang w:val="en-US"/>
        </w:rPr>
      </w:pPr>
      <w:r w:rsidRPr="004533ED">
        <w:rPr>
          <w:rFonts w:ascii="Roboto" w:hAnsi="Roboto"/>
          <w:b/>
          <w:bCs/>
          <w:lang w:val="en-US"/>
        </w:rPr>
        <w:tab/>
        <w:t>23. Background-color, 24. Border</w:t>
      </w:r>
    </w:p>
    <w:p w14:paraId="123F6B07" w14:textId="1F662B7F" w:rsidR="002A6A53" w:rsidRDefault="004533ED" w:rsidP="004533ED">
      <w:pPr>
        <w:ind w:left="720"/>
        <w:rPr>
          <w:lang w:val="en-US"/>
        </w:rPr>
      </w:pPr>
      <w:r w:rsidRPr="004533ED">
        <w:rPr>
          <w:lang w:val="en-US"/>
        </w:rPr>
        <w:drawing>
          <wp:inline distT="0" distB="0" distL="0" distR="0" wp14:anchorId="7AAB3C23" wp14:editId="162EFD0F">
            <wp:extent cx="6073666" cy="845893"/>
            <wp:effectExtent l="0" t="0" r="3810" b="0"/>
            <wp:docPr id="1343316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167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3ED">
        <w:rPr>
          <w:lang w:val="en-US"/>
        </w:rPr>
        <w:drawing>
          <wp:inline distT="0" distB="0" distL="0" distR="0" wp14:anchorId="2D9F75AA" wp14:editId="5971BC05">
            <wp:extent cx="2293819" cy="609653"/>
            <wp:effectExtent l="0" t="0" r="0" b="0"/>
            <wp:docPr id="1361350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500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1DD" w14:textId="77777777" w:rsidR="004533ED" w:rsidRDefault="004533ED" w:rsidP="004533ED">
      <w:pPr>
        <w:ind w:left="720"/>
        <w:rPr>
          <w:lang w:val="en-US"/>
        </w:rPr>
      </w:pPr>
    </w:p>
    <w:p w14:paraId="006CCA54" w14:textId="43E6F5DD" w:rsidR="004533ED" w:rsidRPr="004533ED" w:rsidRDefault="004533ED" w:rsidP="004533ED">
      <w:pPr>
        <w:ind w:left="720"/>
        <w:rPr>
          <w:rFonts w:ascii="Roboto" w:hAnsi="Roboto"/>
          <w:b/>
          <w:bCs/>
          <w:lang w:val="en-US"/>
        </w:rPr>
      </w:pPr>
      <w:r w:rsidRPr="004533ED">
        <w:rPr>
          <w:rFonts w:ascii="Roboto" w:hAnsi="Roboto"/>
          <w:b/>
          <w:bCs/>
          <w:lang w:val="en-US"/>
        </w:rPr>
        <w:t xml:space="preserve">25. Top, 26. Gap, 27. Column-count, </w:t>
      </w:r>
      <w:r>
        <w:rPr>
          <w:rFonts w:ascii="Roboto" w:hAnsi="Roboto"/>
          <w:b/>
          <w:bCs/>
          <w:lang w:val="en-US"/>
        </w:rPr>
        <w:t>2</w:t>
      </w:r>
      <w:r w:rsidRPr="004533ED">
        <w:rPr>
          <w:rFonts w:ascii="Roboto" w:hAnsi="Roboto"/>
          <w:b/>
          <w:bCs/>
          <w:lang w:val="en-US"/>
        </w:rPr>
        <w:t>8. Column-rule</w:t>
      </w:r>
    </w:p>
    <w:p w14:paraId="2C5B5D86" w14:textId="45939A1A" w:rsidR="004533ED" w:rsidRPr="00DE5CE1" w:rsidRDefault="004533ED" w:rsidP="004533ED">
      <w:pPr>
        <w:ind w:left="720"/>
        <w:rPr>
          <w:lang w:val="en-US"/>
        </w:rPr>
      </w:pPr>
      <w:r w:rsidRPr="004533ED">
        <w:rPr>
          <w:lang w:val="en-US"/>
        </w:rPr>
        <w:drawing>
          <wp:inline distT="0" distB="0" distL="0" distR="0" wp14:anchorId="4A8BB747" wp14:editId="6D0304D8">
            <wp:extent cx="5349704" cy="1318374"/>
            <wp:effectExtent l="0" t="0" r="3810" b="0"/>
            <wp:docPr id="797005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058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019B" w14:textId="77777777" w:rsidR="002A6A53" w:rsidRPr="00DE5CE1" w:rsidRDefault="002A6A53">
      <w:pPr>
        <w:rPr>
          <w:lang w:val="en-US"/>
        </w:rPr>
      </w:pPr>
    </w:p>
    <w:p w14:paraId="46EDFC60" w14:textId="14D656DF" w:rsidR="002A6A53" w:rsidRDefault="004533ED">
      <w:pPr>
        <w:rPr>
          <w:lang w:val="en-US"/>
        </w:rPr>
      </w:pPr>
      <w:r>
        <w:rPr>
          <w:lang w:val="en-US"/>
        </w:rPr>
        <w:tab/>
      </w:r>
      <w:r w:rsidRPr="004533ED">
        <w:rPr>
          <w:lang w:val="en-US"/>
        </w:rPr>
        <w:drawing>
          <wp:inline distT="0" distB="0" distL="0" distR="0" wp14:anchorId="7DCF5E5B" wp14:editId="1763D5DA">
            <wp:extent cx="6485182" cy="1066892"/>
            <wp:effectExtent l="0" t="0" r="0" b="0"/>
            <wp:docPr id="838574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74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66FB" w14:textId="77777777" w:rsidR="004533ED" w:rsidRDefault="004533ED">
      <w:pPr>
        <w:rPr>
          <w:lang w:val="en-US"/>
        </w:rPr>
      </w:pPr>
    </w:p>
    <w:p w14:paraId="6A96E59F" w14:textId="46AA58C7" w:rsidR="004533ED" w:rsidRPr="004533ED" w:rsidRDefault="004533ED">
      <w:pPr>
        <w:rPr>
          <w:rFonts w:ascii="Roboto" w:hAnsi="Roboto"/>
          <w:b/>
          <w:bCs/>
          <w:lang w:val="en-US"/>
        </w:rPr>
      </w:pPr>
      <w:r w:rsidRPr="004533ED">
        <w:rPr>
          <w:rFonts w:ascii="Roboto" w:hAnsi="Roboto"/>
          <w:b/>
          <w:bCs/>
          <w:lang w:val="en-US"/>
        </w:rPr>
        <w:tab/>
        <w:t>29. Flex-direction, 30, min-width, 31. List-style-type, 32. Float</w:t>
      </w:r>
    </w:p>
    <w:p w14:paraId="4D84F955" w14:textId="60F411FD" w:rsidR="004533ED" w:rsidRDefault="004533ED" w:rsidP="004533ED">
      <w:pPr>
        <w:ind w:firstLine="720"/>
        <w:rPr>
          <w:lang w:val="en-US"/>
        </w:rPr>
      </w:pPr>
      <w:r w:rsidRPr="004533ED">
        <w:rPr>
          <w:lang w:val="en-US"/>
        </w:rPr>
        <w:drawing>
          <wp:inline distT="0" distB="0" distL="0" distR="0" wp14:anchorId="15776188" wp14:editId="327C2DC1">
            <wp:extent cx="2798618" cy="1577340"/>
            <wp:effectExtent l="0" t="0" r="1905" b="3810"/>
            <wp:docPr id="1824433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3511" name=""/>
                    <pic:cNvPicPr/>
                  </pic:nvPicPr>
                  <pic:blipFill rotWithShape="1">
                    <a:blip r:embed="rId20"/>
                    <a:srcRect r="27844"/>
                    <a:stretch/>
                  </pic:blipFill>
                  <pic:spPr bwMode="auto">
                    <a:xfrm>
                      <a:off x="0" y="0"/>
                      <a:ext cx="2798861" cy="157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33ED">
        <w:rPr>
          <w:lang w:val="en-US"/>
        </w:rPr>
        <w:drawing>
          <wp:inline distT="0" distB="0" distL="0" distR="0" wp14:anchorId="2D15BEBA" wp14:editId="182C3BD7">
            <wp:extent cx="1874711" cy="1581439"/>
            <wp:effectExtent l="0" t="0" r="0" b="0"/>
            <wp:docPr id="1367901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010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6986" cy="160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4BE7" w14:textId="77777777" w:rsidR="004533ED" w:rsidRPr="002C76E2" w:rsidRDefault="004533ED" w:rsidP="004533ED">
      <w:pPr>
        <w:ind w:firstLine="720"/>
        <w:rPr>
          <w:rFonts w:ascii="Roboto" w:hAnsi="Roboto"/>
          <w:b/>
          <w:bCs/>
          <w:lang w:val="en-US"/>
        </w:rPr>
      </w:pPr>
    </w:p>
    <w:p w14:paraId="2BB516D3" w14:textId="3C97F464" w:rsidR="007C5FE1" w:rsidRPr="002C76E2" w:rsidRDefault="007C5FE1" w:rsidP="004533ED">
      <w:pPr>
        <w:ind w:firstLine="720"/>
        <w:rPr>
          <w:rFonts w:ascii="Roboto" w:hAnsi="Roboto"/>
          <w:b/>
          <w:bCs/>
          <w:lang w:val="en-US"/>
        </w:rPr>
      </w:pPr>
      <w:r w:rsidRPr="002C76E2">
        <w:rPr>
          <w:rFonts w:ascii="Roboto" w:hAnsi="Roboto"/>
          <w:b/>
          <w:bCs/>
          <w:lang w:val="en-US"/>
        </w:rPr>
        <w:t>33. view-timeline-name, 34. View-timeline-axis, 35. Animation-timeline, 36. Animation-name, 37. Animation-range,</w:t>
      </w:r>
      <w:r w:rsidRPr="002C76E2">
        <w:rPr>
          <w:rFonts w:ascii="Roboto" w:hAnsi="Roboto"/>
          <w:b/>
          <w:bCs/>
          <w:lang w:val="en-US"/>
        </w:rPr>
        <w:br/>
      </w:r>
      <w:r w:rsidRPr="002C76E2">
        <w:rPr>
          <w:rFonts w:ascii="Roboto" w:hAnsi="Roboto"/>
          <w:b/>
          <w:bCs/>
          <w:lang w:val="en-US"/>
        </w:rPr>
        <w:tab/>
        <w:t>38. Animation-fill-mode, 39. Animation-timing-function</w:t>
      </w:r>
    </w:p>
    <w:p w14:paraId="3534FAE8" w14:textId="0D339758" w:rsidR="004533ED" w:rsidRPr="00DE5CE1" w:rsidRDefault="007C5FE1" w:rsidP="004533ED">
      <w:pPr>
        <w:ind w:firstLine="720"/>
        <w:rPr>
          <w:lang w:val="en-US"/>
        </w:rPr>
      </w:pPr>
      <w:r w:rsidRPr="007C5FE1">
        <w:rPr>
          <w:lang w:val="en-US"/>
        </w:rPr>
        <w:drawing>
          <wp:inline distT="0" distB="0" distL="0" distR="0" wp14:anchorId="0F41B95A" wp14:editId="7D2772AC">
            <wp:extent cx="7560310" cy="1097280"/>
            <wp:effectExtent l="0" t="0" r="2540" b="7620"/>
            <wp:docPr id="1815127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274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6ADD" w14:textId="77777777" w:rsidR="002A6A53" w:rsidRPr="00DE5CE1" w:rsidRDefault="002A6A53">
      <w:pPr>
        <w:rPr>
          <w:lang w:val="en-US"/>
        </w:rPr>
      </w:pPr>
    </w:p>
    <w:p w14:paraId="248E39F6" w14:textId="5F377782" w:rsidR="002A6A53" w:rsidRPr="00DE5CE1" w:rsidRDefault="007C5FE1">
      <w:pPr>
        <w:rPr>
          <w:lang w:val="en-US"/>
        </w:rPr>
      </w:pPr>
      <w:r>
        <w:rPr>
          <w:lang w:val="en-US"/>
        </w:rPr>
        <w:lastRenderedPageBreak/>
        <w:tab/>
      </w:r>
      <w:r w:rsidRPr="007C5FE1">
        <w:rPr>
          <w:lang w:val="en-US"/>
        </w:rPr>
        <w:drawing>
          <wp:inline distT="0" distB="0" distL="0" distR="0" wp14:anchorId="6DF08FC3" wp14:editId="16E03694">
            <wp:extent cx="6694401" cy="1721674"/>
            <wp:effectExtent l="0" t="0" r="0" b="0"/>
            <wp:docPr id="1033670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709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0285" cy="17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5B30" w14:textId="77777777" w:rsidR="002A6A53" w:rsidRPr="00DE5CE1" w:rsidRDefault="002A6A53">
      <w:pPr>
        <w:rPr>
          <w:lang w:val="en-US"/>
        </w:rPr>
      </w:pPr>
    </w:p>
    <w:p w14:paraId="26DC7238" w14:textId="77777777" w:rsidR="002A6A53" w:rsidRDefault="002A6A53">
      <w:pPr>
        <w:rPr>
          <w:lang w:val="en-US"/>
        </w:rPr>
      </w:pPr>
    </w:p>
    <w:p w14:paraId="0799E809" w14:textId="0890AF18" w:rsidR="007C5FE1" w:rsidRPr="007C5FE1" w:rsidRDefault="007C5FE1">
      <w:pPr>
        <w:rPr>
          <w:rFonts w:ascii="Roboto" w:hAnsi="Roboto"/>
          <w:b/>
          <w:bCs/>
          <w:lang w:val="en-US"/>
        </w:rPr>
      </w:pPr>
      <w:r w:rsidRPr="007C5FE1">
        <w:rPr>
          <w:rFonts w:ascii="Roboto" w:hAnsi="Roboto"/>
          <w:b/>
          <w:bCs/>
          <w:lang w:val="en-US"/>
        </w:rPr>
        <w:tab/>
        <w:t>40. Stroke, 41. fill</w:t>
      </w:r>
    </w:p>
    <w:p w14:paraId="68D77115" w14:textId="64244A8C" w:rsidR="002A6A53" w:rsidRPr="00DE5CE1" w:rsidRDefault="007C5FE1">
      <w:pPr>
        <w:rPr>
          <w:lang w:val="en-US"/>
        </w:rPr>
      </w:pPr>
      <w:r>
        <w:rPr>
          <w:lang w:val="en-US"/>
        </w:rPr>
        <w:tab/>
      </w:r>
      <w:r w:rsidRPr="007C5FE1">
        <w:rPr>
          <w:lang w:val="en-US"/>
        </w:rPr>
        <w:drawing>
          <wp:inline distT="0" distB="0" distL="0" distR="0" wp14:anchorId="546C43B6" wp14:editId="55958536">
            <wp:extent cx="5922818" cy="808599"/>
            <wp:effectExtent l="0" t="0" r="1905" b="0"/>
            <wp:docPr id="1889544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440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271" cy="81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FE1">
        <w:rPr>
          <w:lang w:val="en-US"/>
        </w:rPr>
        <w:drawing>
          <wp:inline distT="0" distB="0" distL="0" distR="0" wp14:anchorId="2526A6E0" wp14:editId="450D5205">
            <wp:extent cx="829727" cy="801601"/>
            <wp:effectExtent l="0" t="0" r="8890" b="0"/>
            <wp:docPr id="1101139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392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3391" cy="80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48A9" w14:textId="77777777" w:rsidR="002A6A53" w:rsidRDefault="002A6A53">
      <w:pPr>
        <w:rPr>
          <w:lang w:val="en-US"/>
        </w:rPr>
      </w:pPr>
    </w:p>
    <w:p w14:paraId="2D3F478D" w14:textId="362564AB" w:rsidR="007C5FE1" w:rsidRPr="007C5FE1" w:rsidRDefault="007C5FE1">
      <w:pPr>
        <w:rPr>
          <w:rFonts w:ascii="Roboto" w:hAnsi="Roboto"/>
          <w:b/>
          <w:bCs/>
          <w:lang w:val="en-US"/>
        </w:rPr>
      </w:pPr>
      <w:r w:rsidRPr="007C5FE1">
        <w:rPr>
          <w:rFonts w:ascii="Roboto" w:hAnsi="Roboto"/>
          <w:b/>
          <w:bCs/>
          <w:lang w:val="en-US"/>
        </w:rPr>
        <w:tab/>
        <w:t>42. border-</w:t>
      </w:r>
      <w:proofErr w:type="spellStart"/>
      <w:r w:rsidRPr="007C5FE1">
        <w:rPr>
          <w:rFonts w:ascii="Roboto" w:hAnsi="Roboto"/>
          <w:b/>
          <w:bCs/>
          <w:lang w:val="en-US"/>
        </w:rPr>
        <w:t>rigth</w:t>
      </w:r>
      <w:proofErr w:type="spellEnd"/>
    </w:p>
    <w:p w14:paraId="1EEDF199" w14:textId="2E0E9D48" w:rsidR="002A6A53" w:rsidRPr="00DE5CE1" w:rsidRDefault="007C5FE1" w:rsidP="007C5FE1">
      <w:pPr>
        <w:ind w:firstLine="720"/>
        <w:rPr>
          <w:lang w:val="en-US"/>
        </w:rPr>
      </w:pPr>
      <w:r w:rsidRPr="007C5FE1">
        <w:rPr>
          <w:lang w:val="en-US"/>
        </w:rPr>
        <w:drawing>
          <wp:inline distT="0" distB="0" distL="0" distR="0" wp14:anchorId="774066BE" wp14:editId="7CB284D3">
            <wp:extent cx="4298052" cy="685859"/>
            <wp:effectExtent l="0" t="0" r="7620" b="0"/>
            <wp:docPr id="508812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127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FE1">
        <w:rPr>
          <w:lang w:val="en-US"/>
        </w:rPr>
        <w:drawing>
          <wp:inline distT="0" distB="0" distL="0" distR="0" wp14:anchorId="01B4953F" wp14:editId="744B0299">
            <wp:extent cx="883501" cy="678180"/>
            <wp:effectExtent l="0" t="0" r="0" b="7620"/>
            <wp:docPr id="1240342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424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019" cy="6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B9A6" w14:textId="77777777" w:rsidR="002A6A53" w:rsidRPr="00DE5CE1" w:rsidRDefault="002A6A53">
      <w:pPr>
        <w:rPr>
          <w:lang w:val="en-US"/>
        </w:rPr>
      </w:pPr>
    </w:p>
    <w:p w14:paraId="42F8BDF0" w14:textId="51154F58" w:rsidR="002A6A53" w:rsidRPr="007C5FE1" w:rsidRDefault="007C5FE1">
      <w:pPr>
        <w:rPr>
          <w:rFonts w:ascii="Roboto" w:hAnsi="Roboto"/>
          <w:b/>
          <w:bCs/>
          <w:lang w:val="en-US"/>
        </w:rPr>
      </w:pPr>
      <w:r w:rsidRPr="007C5FE1">
        <w:rPr>
          <w:rFonts w:ascii="Roboto" w:hAnsi="Roboto"/>
          <w:b/>
          <w:bCs/>
          <w:lang w:val="en-US"/>
        </w:rPr>
        <w:tab/>
        <w:t>43. overflow-y</w:t>
      </w:r>
    </w:p>
    <w:p w14:paraId="7913842D" w14:textId="77777777" w:rsidR="002A6A53" w:rsidRPr="00DE5CE1" w:rsidRDefault="002A6A53">
      <w:pPr>
        <w:rPr>
          <w:lang w:val="en-US"/>
        </w:rPr>
      </w:pPr>
    </w:p>
    <w:p w14:paraId="5237B4C4" w14:textId="39DF792E" w:rsidR="002A6A53" w:rsidRPr="00DE5CE1" w:rsidRDefault="007C5FE1" w:rsidP="007C5FE1">
      <w:pPr>
        <w:ind w:firstLine="720"/>
        <w:rPr>
          <w:lang w:val="en-US"/>
        </w:rPr>
      </w:pPr>
      <w:r w:rsidRPr="007C5FE1">
        <w:rPr>
          <w:lang w:val="en-US"/>
        </w:rPr>
        <w:drawing>
          <wp:inline distT="0" distB="0" distL="0" distR="0" wp14:anchorId="4D38A277" wp14:editId="10BD9762">
            <wp:extent cx="4038950" cy="609653"/>
            <wp:effectExtent l="0" t="0" r="0" b="0"/>
            <wp:docPr id="1142939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399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84CF" w14:textId="77777777" w:rsidR="002A6A53" w:rsidRPr="00DE5CE1" w:rsidRDefault="002A6A53">
      <w:pPr>
        <w:rPr>
          <w:lang w:val="en-US"/>
        </w:rPr>
      </w:pPr>
    </w:p>
    <w:p w14:paraId="01FDDE55" w14:textId="6D448528" w:rsidR="002A6A53" w:rsidRPr="007C5FE1" w:rsidRDefault="007C5FE1">
      <w:pPr>
        <w:rPr>
          <w:rFonts w:ascii="Roboto" w:hAnsi="Roboto"/>
          <w:b/>
          <w:bCs/>
          <w:lang w:val="en-US"/>
        </w:rPr>
      </w:pPr>
      <w:r w:rsidRPr="007C5FE1">
        <w:rPr>
          <w:rFonts w:ascii="Roboto" w:hAnsi="Roboto"/>
          <w:b/>
          <w:bCs/>
          <w:lang w:val="en-US"/>
        </w:rPr>
        <w:tab/>
        <w:t>44. Background-position</w:t>
      </w:r>
      <w:r>
        <w:rPr>
          <w:rFonts w:ascii="Roboto" w:hAnsi="Roboto"/>
          <w:b/>
          <w:bCs/>
          <w:lang w:val="en-US"/>
        </w:rPr>
        <w:t>, 45 filter</w:t>
      </w:r>
    </w:p>
    <w:p w14:paraId="56B90F2F" w14:textId="688F8142" w:rsidR="002A6A53" w:rsidRPr="00DE5CE1" w:rsidRDefault="007C5FE1" w:rsidP="007C5FE1">
      <w:pPr>
        <w:ind w:left="720"/>
        <w:rPr>
          <w:lang w:val="en-US"/>
        </w:rPr>
      </w:pPr>
      <w:r w:rsidRPr="007C5FE1">
        <w:rPr>
          <w:lang w:val="en-US"/>
        </w:rPr>
        <w:drawing>
          <wp:inline distT="0" distB="0" distL="0" distR="0" wp14:anchorId="14B05476" wp14:editId="4BA4E66B">
            <wp:extent cx="3718882" cy="624894"/>
            <wp:effectExtent l="0" t="0" r="0" b="3810"/>
            <wp:docPr id="638546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467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7C5FE1">
        <w:rPr>
          <w:lang w:val="en-US"/>
        </w:rPr>
        <w:drawing>
          <wp:inline distT="0" distB="0" distL="0" distR="0" wp14:anchorId="6CDE45DC" wp14:editId="7CB5E141">
            <wp:extent cx="3718560" cy="831783"/>
            <wp:effectExtent l="0" t="0" r="0" b="6985"/>
            <wp:docPr id="1119728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288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8744" cy="83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7C5FE1">
        <w:rPr>
          <w:lang w:val="en-US"/>
        </w:rPr>
        <w:drawing>
          <wp:inline distT="0" distB="0" distL="0" distR="0" wp14:anchorId="18943EE9" wp14:editId="12021F42">
            <wp:extent cx="4440382" cy="788788"/>
            <wp:effectExtent l="0" t="0" r="0" b="0"/>
            <wp:docPr id="716108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089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2318" cy="79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210F" w14:textId="77777777" w:rsidR="002A6A53" w:rsidRPr="00DE5CE1" w:rsidRDefault="002A6A53">
      <w:pPr>
        <w:rPr>
          <w:lang w:val="en-US"/>
        </w:rPr>
      </w:pPr>
    </w:p>
    <w:p w14:paraId="001D649A" w14:textId="137DBB38" w:rsidR="002A6A53" w:rsidRPr="00DE5CE1" w:rsidRDefault="002A6A53">
      <w:pPr>
        <w:rPr>
          <w:lang w:val="en-US"/>
        </w:rPr>
      </w:pPr>
    </w:p>
    <w:p w14:paraId="2BB359BD" w14:textId="77777777" w:rsidR="002A6A53" w:rsidRPr="00DE5CE1" w:rsidRDefault="002A6A53">
      <w:pPr>
        <w:rPr>
          <w:lang w:val="en-US"/>
        </w:rPr>
      </w:pPr>
    </w:p>
    <w:p w14:paraId="326AC97E" w14:textId="77777777" w:rsidR="002A6A53" w:rsidRPr="00DE5CE1" w:rsidRDefault="002A6A53">
      <w:pPr>
        <w:rPr>
          <w:lang w:val="en-US"/>
        </w:rPr>
      </w:pPr>
    </w:p>
    <w:p w14:paraId="0D4438D0" w14:textId="77777777" w:rsidR="002A6A53" w:rsidRPr="00DE5CE1" w:rsidRDefault="002A6A53">
      <w:pPr>
        <w:rPr>
          <w:lang w:val="en-US"/>
        </w:rPr>
      </w:pPr>
    </w:p>
    <w:p w14:paraId="0C34357E" w14:textId="77777777" w:rsidR="002A6A53" w:rsidRPr="00DE5CE1" w:rsidRDefault="002A6A53">
      <w:pPr>
        <w:rPr>
          <w:lang w:val="en-US"/>
        </w:rPr>
      </w:pPr>
    </w:p>
    <w:p w14:paraId="4E95E066" w14:textId="07DB5D4F" w:rsidR="002A6A53" w:rsidRPr="007C5FE1" w:rsidRDefault="007C5FE1">
      <w:pPr>
        <w:rPr>
          <w:rFonts w:ascii="Roboto" w:hAnsi="Roboto"/>
          <w:b/>
          <w:bCs/>
          <w:lang w:val="en-US"/>
        </w:rPr>
      </w:pPr>
      <w:r w:rsidRPr="007C5FE1">
        <w:rPr>
          <w:rFonts w:ascii="Roboto" w:hAnsi="Roboto"/>
          <w:b/>
          <w:bCs/>
          <w:lang w:val="en-US"/>
        </w:rPr>
        <w:tab/>
        <w:t>46. text-transform, 47. Text-decoration</w:t>
      </w:r>
      <w:r w:rsidR="002C76E2">
        <w:rPr>
          <w:rFonts w:ascii="Roboto" w:hAnsi="Roboto"/>
          <w:b/>
          <w:bCs/>
          <w:lang w:val="en-US"/>
        </w:rPr>
        <w:t>, 48. Text-shadow</w:t>
      </w:r>
    </w:p>
    <w:p w14:paraId="4B2BD1AF" w14:textId="1AB16D20" w:rsidR="002A6A53" w:rsidRPr="00DE5CE1" w:rsidRDefault="007C5FE1">
      <w:pPr>
        <w:rPr>
          <w:lang w:val="en-US"/>
        </w:rPr>
      </w:pPr>
      <w:r>
        <w:rPr>
          <w:lang w:val="en-US"/>
        </w:rPr>
        <w:tab/>
      </w:r>
      <w:r w:rsidR="002C76E2" w:rsidRPr="002C76E2">
        <w:rPr>
          <w:lang w:val="en-US"/>
        </w:rPr>
        <w:drawing>
          <wp:inline distT="0" distB="0" distL="0" distR="0" wp14:anchorId="23B4272A" wp14:editId="71CFE518">
            <wp:extent cx="6784455" cy="759020"/>
            <wp:effectExtent l="0" t="0" r="0" b="3175"/>
            <wp:docPr id="2118820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201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94701" cy="76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6ECF" w14:textId="76C95C5A" w:rsidR="002A6A53" w:rsidRPr="00DE5CE1" w:rsidRDefault="002C76E2">
      <w:pPr>
        <w:rPr>
          <w:lang w:val="en-US"/>
        </w:rPr>
      </w:pPr>
      <w:r>
        <w:rPr>
          <w:lang w:val="en-US"/>
        </w:rPr>
        <w:tab/>
      </w:r>
      <w:r w:rsidRPr="002C76E2">
        <w:rPr>
          <w:lang w:val="en-US"/>
        </w:rPr>
        <w:drawing>
          <wp:inline distT="0" distB="0" distL="0" distR="0" wp14:anchorId="25E8F005" wp14:editId="744CA516">
            <wp:extent cx="4671465" cy="1303133"/>
            <wp:effectExtent l="0" t="0" r="0" b="0"/>
            <wp:docPr id="2103665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653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7824" w14:textId="0E3E644D" w:rsidR="002A6A53" w:rsidRPr="002C76E2" w:rsidRDefault="002C76E2">
      <w:pPr>
        <w:rPr>
          <w:rFonts w:ascii="Roboto" w:hAnsi="Roboto"/>
          <w:b/>
          <w:bCs/>
          <w:lang w:val="en-US"/>
        </w:rPr>
      </w:pPr>
      <w:r w:rsidRPr="002C76E2">
        <w:rPr>
          <w:rFonts w:ascii="Roboto" w:hAnsi="Roboto"/>
          <w:b/>
          <w:bCs/>
          <w:lang w:val="en-US"/>
        </w:rPr>
        <w:tab/>
        <w:t>49. Clip-path</w:t>
      </w:r>
    </w:p>
    <w:p w14:paraId="13AC1E4F" w14:textId="5A558294" w:rsidR="002A6A53" w:rsidRDefault="002C76E2" w:rsidP="002C76E2">
      <w:pPr>
        <w:ind w:left="720"/>
      </w:pPr>
      <w:r w:rsidRPr="002C76E2">
        <w:drawing>
          <wp:inline distT="0" distB="0" distL="0" distR="0" wp14:anchorId="32BF3111" wp14:editId="6BCA181D">
            <wp:extent cx="6287045" cy="617273"/>
            <wp:effectExtent l="0" t="0" r="0" b="0"/>
            <wp:docPr id="1247232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32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C76E2">
        <w:drawing>
          <wp:inline distT="0" distB="0" distL="0" distR="0" wp14:anchorId="7559BCD8" wp14:editId="0EAE934C">
            <wp:extent cx="807790" cy="434378"/>
            <wp:effectExtent l="0" t="0" r="0" b="3810"/>
            <wp:docPr id="1958665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654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9B96" w14:textId="77777777" w:rsidR="002C76E2" w:rsidRDefault="002C76E2" w:rsidP="002C76E2">
      <w:pPr>
        <w:ind w:left="720"/>
      </w:pPr>
    </w:p>
    <w:p w14:paraId="74C85232" w14:textId="68AF3EF8" w:rsidR="002C76E2" w:rsidRPr="002C76E2" w:rsidRDefault="002C76E2" w:rsidP="002C76E2">
      <w:pPr>
        <w:ind w:left="720"/>
        <w:rPr>
          <w:rFonts w:ascii="Roboto" w:hAnsi="Roboto"/>
          <w:b/>
          <w:bCs/>
          <w:lang w:val="en-US"/>
        </w:rPr>
      </w:pPr>
      <w:r w:rsidRPr="002C76E2">
        <w:rPr>
          <w:rFonts w:ascii="Roboto" w:hAnsi="Roboto"/>
          <w:b/>
          <w:bCs/>
          <w:lang w:val="en-US"/>
        </w:rPr>
        <w:t xml:space="preserve">50.counter-reset, 51. </w:t>
      </w:r>
      <w:proofErr w:type="spellStart"/>
      <w:r w:rsidRPr="002C76E2">
        <w:rPr>
          <w:rFonts w:ascii="Roboto" w:hAnsi="Roboto"/>
          <w:b/>
          <w:bCs/>
          <w:lang w:val="en-US"/>
        </w:rPr>
        <w:t>Counter-increment</w:t>
      </w:r>
      <w:proofErr w:type="spellEnd"/>
    </w:p>
    <w:p w14:paraId="314D92CD" w14:textId="74345E1D" w:rsidR="002C76E2" w:rsidRDefault="002C76E2" w:rsidP="002C76E2">
      <w:pPr>
        <w:ind w:left="720"/>
      </w:pPr>
      <w:r w:rsidRPr="002C76E2">
        <w:drawing>
          <wp:inline distT="0" distB="0" distL="0" distR="0" wp14:anchorId="180B6198" wp14:editId="07ABBCCB">
            <wp:extent cx="6607113" cy="1745131"/>
            <wp:effectExtent l="0" t="0" r="3810" b="7620"/>
            <wp:docPr id="1370751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518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5F3B" w14:textId="227FC4D5" w:rsidR="002C76E2" w:rsidRDefault="002C76E2" w:rsidP="002C76E2">
      <w:pPr>
        <w:ind w:left="720"/>
      </w:pPr>
      <w:r w:rsidRPr="002C76E2">
        <w:drawing>
          <wp:inline distT="0" distB="0" distL="0" distR="0" wp14:anchorId="1AAEE6A3" wp14:editId="354F9C40">
            <wp:extent cx="6957637" cy="497308"/>
            <wp:effectExtent l="0" t="0" r="0" b="0"/>
            <wp:docPr id="498330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08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10141" cy="5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4018" w14:textId="77777777" w:rsidR="002C76E2" w:rsidRDefault="002C76E2" w:rsidP="002C76E2">
      <w:pPr>
        <w:ind w:left="720"/>
      </w:pPr>
    </w:p>
    <w:p w14:paraId="077E1954" w14:textId="77777777" w:rsidR="002C76E2" w:rsidRDefault="002C76E2" w:rsidP="002C76E2">
      <w:pPr>
        <w:ind w:left="720"/>
      </w:pPr>
    </w:p>
    <w:sectPr w:rsidR="002C76E2" w:rsidSect="00AB0BAE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163A37"/>
    <w:multiLevelType w:val="hybridMultilevel"/>
    <w:tmpl w:val="42227BA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3DE5D9B"/>
    <w:multiLevelType w:val="hybridMultilevel"/>
    <w:tmpl w:val="D2768AD6"/>
    <w:lvl w:ilvl="0" w:tplc="A91AD2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33063106">
    <w:abstractNumId w:val="0"/>
  </w:num>
  <w:num w:numId="2" w16cid:durableId="12541246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9B1"/>
    <w:rsid w:val="00021C04"/>
    <w:rsid w:val="000B4502"/>
    <w:rsid w:val="00104080"/>
    <w:rsid w:val="00151651"/>
    <w:rsid w:val="002A6A53"/>
    <w:rsid w:val="002C76E2"/>
    <w:rsid w:val="00392FA9"/>
    <w:rsid w:val="004533ED"/>
    <w:rsid w:val="004A718B"/>
    <w:rsid w:val="00515218"/>
    <w:rsid w:val="005D69B1"/>
    <w:rsid w:val="00714AA5"/>
    <w:rsid w:val="00745C53"/>
    <w:rsid w:val="007C5FE1"/>
    <w:rsid w:val="0083600B"/>
    <w:rsid w:val="008707A9"/>
    <w:rsid w:val="008D6963"/>
    <w:rsid w:val="00915873"/>
    <w:rsid w:val="00962CE6"/>
    <w:rsid w:val="00A1111B"/>
    <w:rsid w:val="00A25F03"/>
    <w:rsid w:val="00AA14B1"/>
    <w:rsid w:val="00AB0BAE"/>
    <w:rsid w:val="00B51D1E"/>
    <w:rsid w:val="00BB13BB"/>
    <w:rsid w:val="00D76AB2"/>
    <w:rsid w:val="00DE5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4110C"/>
  <w15:chartTrackingRefBased/>
  <w15:docId w15:val="{898D052F-64C1-4AF8-95C4-2F74465F1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69B1"/>
    <w:pPr>
      <w:spacing w:line="240" w:lineRule="auto"/>
    </w:pPr>
    <w:rPr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5873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5873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inespaciado">
    <w:name w:val="No Spacing"/>
    <w:uiPriority w:val="1"/>
    <w:qFormat/>
    <w:rsid w:val="00915873"/>
    <w:pPr>
      <w:spacing w:after="0" w:line="240" w:lineRule="auto"/>
    </w:pPr>
    <w:rPr>
      <w:sz w:val="21"/>
    </w:rPr>
  </w:style>
  <w:style w:type="character" w:customStyle="1" w:styleId="Ttulo3Car">
    <w:name w:val="Título 3 Car"/>
    <w:basedOn w:val="Fuentedeprrafopredeter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Prrafodelista">
    <w:name w:val="List Paragraph"/>
    <w:basedOn w:val="Normal"/>
    <w:uiPriority w:val="34"/>
    <w:qFormat/>
    <w:rsid w:val="002A6A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gol\AppData\Roaming\Microsoft\Templates\Informe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(tema Urbano)</Template>
  <TotalTime>94</TotalTime>
  <Pages>7</Pages>
  <Words>230</Words>
  <Characters>1268</Characters>
  <Application>Microsoft Office Word</Application>
  <DocSecurity>0</DocSecurity>
  <Lines>10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Jesús Sanchez</dc:creator>
  <cp:keywords/>
  <dc:description/>
  <cp:lastModifiedBy>Jesús Sanchez</cp:lastModifiedBy>
  <cp:revision>3</cp:revision>
  <dcterms:created xsi:type="dcterms:W3CDTF">2024-02-18T17:29:00Z</dcterms:created>
  <dcterms:modified xsi:type="dcterms:W3CDTF">2024-02-18T19:03:00Z</dcterms:modified>
</cp:coreProperties>
</file>